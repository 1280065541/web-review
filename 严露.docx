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6273E9AF" w14:textId="77777777" w:rsidR="00935E59" w:rsidRDefault="000C4D94">
      <w:pPr>
        <w:snapToGrid w:val="0"/>
        <w:spacing w:line="360" w:lineRule="exact"/>
        <w:rPr>
          <w:rFonts w:ascii="微软雅黑" w:eastAsia="微软雅黑" w:hAnsi="微软雅黑"/>
        </w:rPr>
      </w:pPr>
      <w:r>
        <w:rPr>
          <w:noProof/>
        </w:rPr>
        <w:drawing>
          <wp:anchor distT="0" distB="0" distL="114300" distR="114300" simplePos="0" relativeHeight="251649024" behindDoc="0" locked="0" layoutInCell="1" allowOverlap="1" wp14:anchorId="13D8CF7F" wp14:editId="7CD9D85D">
            <wp:simplePos x="0" y="0"/>
            <wp:positionH relativeFrom="margin">
              <wp:posOffset>5502910</wp:posOffset>
            </wp:positionH>
            <wp:positionV relativeFrom="paragraph">
              <wp:posOffset>-190500</wp:posOffset>
            </wp:positionV>
            <wp:extent cx="1259840" cy="1259840"/>
            <wp:effectExtent l="19050" t="19050" r="16510" b="16510"/>
            <wp:wrapNone/>
            <wp:docPr id="266" name="图片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图片 0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259840"/>
                    </a:xfrm>
                    <a:prstGeom prst="ellipse">
                      <a:avLst/>
                    </a:prstGeom>
                    <a:ln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0F1006D" wp14:editId="78AA2432">
                <wp:simplePos x="0" y="0"/>
                <wp:positionH relativeFrom="column">
                  <wp:posOffset>9525</wp:posOffset>
                </wp:positionH>
                <wp:positionV relativeFrom="paragraph">
                  <wp:posOffset>1447800</wp:posOffset>
                </wp:positionV>
                <wp:extent cx="6614160" cy="326390"/>
                <wp:effectExtent l="0" t="0" r="15875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3874" cy="326390"/>
                          <a:chOff x="0" y="0"/>
                          <a:chExt cx="6613874" cy="326390"/>
                        </a:xfrm>
                      </wpg:grpSpPr>
                      <wps:wsp>
                        <wps:cNvPr id="577" name="文本框 577"/>
                        <wps:cNvSpPr txBox="1"/>
                        <wps:spPr>
                          <a:xfrm>
                            <a:off x="333375" y="0"/>
                            <a:ext cx="1151994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60C5D2" w14:textId="77777777" w:rsidR="00935E59" w:rsidRDefault="000C4D94"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eastAsia="微软雅黑" w:hAnsi="微软雅黑"/>
                                  <w:color w:val="4472C4" w:themeColor="accent5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472C4" w:themeColor="accent5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578" name="直接连接符 578"/>
                        <wps:cNvCnPr/>
                        <wps:spPr>
                          <a:xfrm>
                            <a:off x="1285875" y="171450"/>
                            <a:ext cx="5327999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85725"/>
                            <a:ext cx="288000" cy="201414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F1006D" id="组合 15" o:spid="_x0000_s1026" style="position:absolute;left:0;text-align:left;margin-left:.75pt;margin-top:114pt;width:520.8pt;height:25.7pt;z-index:251677696" coordsize="66138,3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77" o:spid="_x0000_s1027" type="#_x0000_t202" style="position:absolute;left:3333;width:11520;height:3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" filled="f" stroked="f" strokeweight=".5pt">
                  <v:textbox style="mso-fit-shape-to-text:t">
                    <w:txbxContent>
                      <w:p w14:paraId="7C60C5D2" w14:textId="77777777" w:rsidR="00935E59" w:rsidRDefault="000C4D94">
                        <w:pPr>
                          <w:snapToGrid w:val="0"/>
                          <w:spacing w:line="360" w:lineRule="exact"/>
                          <w:rPr>
                            <w:rFonts w:ascii="微软雅黑" w:eastAsia="微软雅黑" w:hAnsi="微软雅黑"/>
                            <w:color w:val="4472C4" w:themeColor="accent5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472C4" w:themeColor="accent5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line id="直接连接符 578" o:spid="_x0000_s1028" style="position:absolute;visibility:visible;mso-wrap-style:square" from="12858,1714" to="66138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" strokecolor="#bfbfbf [2412]" strokeweight="1pt">
                  <v:stroke joinstyle="miter"/>
                </v:line>
                <v:shape id="Freeform 142" o:spid="_x0000_s1029" style="position:absolute;top:857;width:2880;height:2014;visibility:visible;mso-wrap-style:square;v-text-anchor:top" coordsize="263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#4472c4 [3208]" stroked="f">
                  <v:path arrowok="t" o:connecttype="custom" o:connectlocs="279240,45975;153308,2189;139072,2189;12046,45975;12046,55827;41612,66773;27376,108369;18616,121505;26281,133546;0,189373;20806,201414;40517,132452;45992,121505;39422,109464;54753,72246;55848,71152;143452,36123;151118,39407;151118,39407;147833,48164;74464,77720;140167,99612;154403,99612;280335,56921;279240,45975;279240,45975;140167,116032;60228,89761;60228,109464;66798,124789;61323,139019;66798,146682;228867,143398;235437,132452;235437,88666;154403,116032;140167,116032;140167,116032;140167,116032;140167,116032" o:connectangles="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23B80C2" wp14:editId="2FC77037">
                <wp:simplePos x="0" y="0"/>
                <wp:positionH relativeFrom="column">
                  <wp:posOffset>28575</wp:posOffset>
                </wp:positionH>
                <wp:positionV relativeFrom="paragraph">
                  <wp:posOffset>2381250</wp:posOffset>
                </wp:positionV>
                <wp:extent cx="6595110" cy="326390"/>
                <wp:effectExtent l="0" t="0" r="15875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4825" cy="326390"/>
                          <a:chOff x="0" y="0"/>
                          <a:chExt cx="6594825" cy="326390"/>
                        </a:xfrm>
                      </wpg:grpSpPr>
                      <wps:wsp>
                        <wps:cNvPr id="3" name="文本框 3"/>
                        <wps:cNvSpPr txBox="1"/>
                        <wps:spPr>
                          <a:xfrm>
                            <a:off x="314325" y="0"/>
                            <a:ext cx="1151994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32508F" w14:textId="77777777" w:rsidR="00935E59" w:rsidRDefault="000C4D94"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eastAsia="微软雅黑" w:hAnsi="微软雅黑"/>
                                  <w:color w:val="4472C4" w:themeColor="accent5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472C4" w:themeColor="accent5"/>
                                  <w:sz w:val="28"/>
                                  <w:szCs w:val="28"/>
                                </w:rPr>
                                <w:t>职业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472C4" w:themeColor="accent5"/>
                                  <w:sz w:val="28"/>
                                  <w:szCs w:val="28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1266825" y="171450"/>
                            <a:ext cx="53280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57150"/>
                            <a:ext cx="216000" cy="20155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3B80C2" id="组合 14" o:spid="_x0000_s1030" style="position:absolute;left:0;text-align:left;margin-left:2.25pt;margin-top:187.5pt;width:519.3pt;height:25.7pt;z-index:251680768" coordsize="65948,3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">
                <v:shape id="文本框 3" o:spid="_x0000_s1031" type="#_x0000_t202" style="position:absolute;left:3143;width:11520;height:3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" filled="f" stroked="f" strokeweight=".5pt">
                  <v:textbox style="mso-fit-shape-to-text:t">
                    <w:txbxContent>
                      <w:p w14:paraId="2932508F" w14:textId="77777777" w:rsidR="00935E59" w:rsidRDefault="000C4D94">
                        <w:pPr>
                          <w:snapToGrid w:val="0"/>
                          <w:spacing w:line="360" w:lineRule="exact"/>
                          <w:rPr>
                            <w:rFonts w:ascii="微软雅黑" w:eastAsia="微软雅黑" w:hAnsi="微软雅黑"/>
                            <w:color w:val="4472C4" w:themeColor="accent5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472C4" w:themeColor="accent5"/>
                            <w:sz w:val="28"/>
                            <w:szCs w:val="28"/>
                          </w:rPr>
                          <w:t>职业</w:t>
                        </w:r>
                        <w:r>
                          <w:rPr>
                            <w:rFonts w:ascii="微软雅黑" w:eastAsia="微软雅黑" w:hAnsi="微软雅黑"/>
                            <w:color w:val="4472C4" w:themeColor="accent5"/>
                            <w:sz w:val="28"/>
                            <w:szCs w:val="28"/>
                          </w:rPr>
                          <w:t>技能</w:t>
                        </w:r>
                      </w:p>
                    </w:txbxContent>
                  </v:textbox>
                </v:shape>
                <v:line id="直接连接符 4" o:spid="_x0000_s1032" style="position:absolute;visibility:visible;mso-wrap-style:square" from="12668,1714" to="65948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" strokecolor="#bfbfbf [2412]" strokeweight="1pt">
                  <v:stroke joinstyle="miter"/>
                </v:line>
                <v:shape id="Freeform 103" o:spid="_x0000_s1033" style="position:absolute;top:571;width:2160;height:2016;visibility:visible;mso-wrap-style:square;v-text-anchor:top" coordsize="120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" path="m48,63v,,-1,-4,4,-4c67,59,67,59,67,59v,,3,,3,4c70,68,70,68,70,68v,,1,4,-3,4c52,72,52,72,52,72v,,-4,2,-4,-4c48,63,48,63,48,63xm35,20c4,20,4,20,4,20,4,20,,19,,26,,46,,46,,46,37,61,37,61,37,61v5,,5,,5,c42,57,42,57,42,57v,,1,-3,4,-3c70,54,70,54,70,54v,,6,-1,6,3c76,61,76,61,76,61v6,,6,,6,c119,46,119,46,119,46v,-21,,-21,,-21c119,25,120,20,115,20v-32,,-32,,-32,c35,20,35,20,35,20xm74,20v,-7,,-7,,-7c74,13,75,9,72,9,47,9,47,9,47,9v,,-3,,-3,4c44,20,44,20,44,20v-9,,-9,,-9,c35,7,35,7,35,7v,,,-5,6,-6c77,1,77,1,77,1v,,7,-1,7,6c83,20,83,20,83,20v-9,,-9,,-9,xm119,50v,55,,55,,55c119,105,119,111,113,111,5,111,5,111,5,111v,,-5,1,-5,-5c,50,,50,,50,43,67,43,67,43,67v,5,,5,,5c43,72,43,78,48,78v22,,22,,22,c70,78,76,78,76,72v,-5,,-5,,-5c119,50,119,50,119,50xm119,50v,,,,,e" fillcolor="#4472c4 [3208]" stroked="f">
                  <v:path arrowok="t" o:connecttype="custom" o:connectlocs="86400,113372;93600,106174;120600,106174;126000,113372;126000,122370;120600,129568;93600,129568;86400,122370;86400,113372;63000,35991;7200,35991;0,46788;0,82779;66600,109773;75600,109773;75600,102575;82800,97176;126000,97176;136800,102575;136800,109773;147600,109773;214200,82779;214200,44989;207000,35991;149400,35991;63000,35991;133200,35991;133200,23394;129600,16196;84600,16196;79200,23394;79200,35991;63000,35991;63000,12597;73800,1800;138600,1800;151200,12597;149400,35991;133200,35991;214200,89978;214200,188953;203400,199750;9000,199750;0,190753;0,89978;77400,120570;77400,129568;86400,140365;126000,140365;136800,129568;136800,120570;214200,89978;214200,89978;214200,89978" o:connectangles="0,0,0,0,0,0,0,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128AA60" wp14:editId="601CE7C9">
                <wp:simplePos x="0" y="0"/>
                <wp:positionH relativeFrom="column">
                  <wp:posOffset>-19050</wp:posOffset>
                </wp:positionH>
                <wp:positionV relativeFrom="paragraph">
                  <wp:posOffset>4448175</wp:posOffset>
                </wp:positionV>
                <wp:extent cx="6642735" cy="326390"/>
                <wp:effectExtent l="0" t="0" r="2540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2449" cy="326390"/>
                          <a:chOff x="0" y="0"/>
                          <a:chExt cx="6642449" cy="326390"/>
                        </a:xfrm>
                      </wpg:grpSpPr>
                      <wps:wsp>
                        <wps:cNvPr id="6" name="文本框 6"/>
                        <wps:cNvSpPr txBox="1"/>
                        <wps:spPr>
                          <a:xfrm>
                            <a:off x="361950" y="0"/>
                            <a:ext cx="1151994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7AF76E" w14:textId="77777777" w:rsidR="00935E59" w:rsidRDefault="000C4D94"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eastAsia="微软雅黑" w:hAnsi="微软雅黑"/>
                                  <w:color w:val="4472C4" w:themeColor="accent5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472C4" w:themeColor="accent5"/>
                                  <w:sz w:val="28"/>
                                  <w:szCs w:val="28"/>
                                </w:rPr>
                                <w:t>实践经验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1314450" y="171450"/>
                            <a:ext cx="5327999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Freeform 1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66675"/>
                            <a:ext cx="252000" cy="202401"/>
                          </a:xfrm>
                          <a:custGeom>
                            <a:avLst/>
                            <a:gdLst>
                              <a:gd name="T0" fmla="*/ 113 w 133"/>
                              <a:gd name="T1" fmla="*/ 20 h 107"/>
                              <a:gd name="T2" fmla="*/ 107 w 133"/>
                              <a:gd name="T3" fmla="*/ 13 h 107"/>
                              <a:gd name="T4" fmla="*/ 27 w 133"/>
                              <a:gd name="T5" fmla="*/ 13 h 107"/>
                              <a:gd name="T6" fmla="*/ 20 w 133"/>
                              <a:gd name="T7" fmla="*/ 20 h 107"/>
                              <a:gd name="T8" fmla="*/ 20 w 133"/>
                              <a:gd name="T9" fmla="*/ 26 h 107"/>
                              <a:gd name="T10" fmla="*/ 113 w 133"/>
                              <a:gd name="T11" fmla="*/ 26 h 107"/>
                              <a:gd name="T12" fmla="*/ 113 w 133"/>
                              <a:gd name="T13" fmla="*/ 20 h 107"/>
                              <a:gd name="T14" fmla="*/ 113 w 133"/>
                              <a:gd name="T15" fmla="*/ 20 h 107"/>
                              <a:gd name="T16" fmla="*/ 93 w 133"/>
                              <a:gd name="T17" fmla="*/ 0 h 107"/>
                              <a:gd name="T18" fmla="*/ 40 w 133"/>
                              <a:gd name="T19" fmla="*/ 0 h 107"/>
                              <a:gd name="T20" fmla="*/ 33 w 133"/>
                              <a:gd name="T21" fmla="*/ 6 h 107"/>
                              <a:gd name="T22" fmla="*/ 100 w 133"/>
                              <a:gd name="T23" fmla="*/ 6 h 107"/>
                              <a:gd name="T24" fmla="*/ 93 w 133"/>
                              <a:gd name="T25" fmla="*/ 0 h 107"/>
                              <a:gd name="T26" fmla="*/ 93 w 133"/>
                              <a:gd name="T27" fmla="*/ 0 h 107"/>
                              <a:gd name="T28" fmla="*/ 127 w 133"/>
                              <a:gd name="T29" fmla="*/ 26 h 107"/>
                              <a:gd name="T30" fmla="*/ 123 w 133"/>
                              <a:gd name="T31" fmla="*/ 22 h 107"/>
                              <a:gd name="T32" fmla="*/ 123 w 133"/>
                              <a:gd name="T33" fmla="*/ 33 h 107"/>
                              <a:gd name="T34" fmla="*/ 11 w 133"/>
                              <a:gd name="T35" fmla="*/ 33 h 107"/>
                              <a:gd name="T36" fmla="*/ 11 w 133"/>
                              <a:gd name="T37" fmla="*/ 22 h 107"/>
                              <a:gd name="T38" fmla="*/ 7 w 133"/>
                              <a:gd name="T39" fmla="*/ 26 h 107"/>
                              <a:gd name="T40" fmla="*/ 2 w 133"/>
                              <a:gd name="T41" fmla="*/ 40 h 107"/>
                              <a:gd name="T42" fmla="*/ 12 w 133"/>
                              <a:gd name="T43" fmla="*/ 100 h 107"/>
                              <a:gd name="T44" fmla="*/ 20 w 133"/>
                              <a:gd name="T45" fmla="*/ 107 h 107"/>
                              <a:gd name="T46" fmla="*/ 113 w 133"/>
                              <a:gd name="T47" fmla="*/ 107 h 107"/>
                              <a:gd name="T48" fmla="*/ 122 w 133"/>
                              <a:gd name="T49" fmla="*/ 100 h 107"/>
                              <a:gd name="T50" fmla="*/ 132 w 133"/>
                              <a:gd name="T51" fmla="*/ 40 h 107"/>
                              <a:gd name="T52" fmla="*/ 127 w 133"/>
                              <a:gd name="T53" fmla="*/ 26 h 107"/>
                              <a:gd name="T54" fmla="*/ 127 w 133"/>
                              <a:gd name="T55" fmla="*/ 26 h 107"/>
                              <a:gd name="T56" fmla="*/ 93 w 133"/>
                              <a:gd name="T57" fmla="*/ 62 h 107"/>
                              <a:gd name="T58" fmla="*/ 87 w 133"/>
                              <a:gd name="T59" fmla="*/ 69 h 107"/>
                              <a:gd name="T60" fmla="*/ 47 w 133"/>
                              <a:gd name="T61" fmla="*/ 69 h 107"/>
                              <a:gd name="T62" fmla="*/ 40 w 133"/>
                              <a:gd name="T63" fmla="*/ 62 h 107"/>
                              <a:gd name="T64" fmla="*/ 40 w 133"/>
                              <a:gd name="T65" fmla="*/ 49 h 107"/>
                              <a:gd name="T66" fmla="*/ 49 w 133"/>
                              <a:gd name="T67" fmla="*/ 49 h 107"/>
                              <a:gd name="T68" fmla="*/ 49 w 133"/>
                              <a:gd name="T69" fmla="*/ 60 h 107"/>
                              <a:gd name="T70" fmla="*/ 84 w 133"/>
                              <a:gd name="T71" fmla="*/ 60 h 107"/>
                              <a:gd name="T72" fmla="*/ 84 w 133"/>
                              <a:gd name="T73" fmla="*/ 49 h 107"/>
                              <a:gd name="T74" fmla="*/ 93 w 133"/>
                              <a:gd name="T75" fmla="*/ 49 h 107"/>
                              <a:gd name="T76" fmla="*/ 93 w 133"/>
                              <a:gd name="T77" fmla="*/ 62 h 107"/>
                              <a:gd name="T78" fmla="*/ 93 w 133"/>
                              <a:gd name="T79" fmla="*/ 62 h 107"/>
                              <a:gd name="T80" fmla="*/ 93 w 133"/>
                              <a:gd name="T81" fmla="*/ 62 h 107"/>
                              <a:gd name="T82" fmla="*/ 93 w 133"/>
                              <a:gd name="T83" fmla="*/ 62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33" h="107">
                                <a:moveTo>
                                  <a:pt x="113" y="20"/>
                                </a:moveTo>
                                <a:cubicBezTo>
                                  <a:pt x="113" y="13"/>
                                  <a:pt x="107" y="13"/>
                                  <a:pt x="107" y="13"/>
                                </a:cubicBezTo>
                                <a:cubicBezTo>
                                  <a:pt x="27" y="13"/>
                                  <a:pt x="27" y="13"/>
                                  <a:pt x="27" y="13"/>
                                </a:cubicBezTo>
                                <a:cubicBezTo>
                                  <a:pt x="27" y="13"/>
                                  <a:pt x="20" y="13"/>
                                  <a:pt x="20" y="20"/>
                                </a:cubicBezTo>
                                <a:cubicBezTo>
                                  <a:pt x="20" y="26"/>
                                  <a:pt x="20" y="26"/>
                                  <a:pt x="20" y="26"/>
                                </a:cubicBezTo>
                                <a:cubicBezTo>
                                  <a:pt x="113" y="26"/>
                                  <a:pt x="113" y="26"/>
                                  <a:pt x="113" y="26"/>
                                </a:cubicBezTo>
                                <a:cubicBezTo>
                                  <a:pt x="113" y="20"/>
                                  <a:pt x="113" y="20"/>
                                  <a:pt x="113" y="20"/>
                                </a:cubicBezTo>
                                <a:cubicBezTo>
                                  <a:pt x="113" y="20"/>
                                  <a:pt x="113" y="20"/>
                                  <a:pt x="113" y="20"/>
                                </a:cubicBezTo>
                                <a:close/>
                                <a:moveTo>
                                  <a:pt x="93" y="0"/>
                                </a:moveTo>
                                <a:cubicBezTo>
                                  <a:pt x="40" y="0"/>
                                  <a:pt x="40" y="0"/>
                                  <a:pt x="40" y="0"/>
                                </a:cubicBezTo>
                                <a:cubicBezTo>
                                  <a:pt x="40" y="0"/>
                                  <a:pt x="33" y="0"/>
                                  <a:pt x="33" y="6"/>
                                </a:cubicBezTo>
                                <a:cubicBezTo>
                                  <a:pt x="100" y="6"/>
                                  <a:pt x="100" y="6"/>
                                  <a:pt x="100" y="6"/>
                                </a:cubicBezTo>
                                <a:cubicBezTo>
                                  <a:pt x="100" y="0"/>
                                  <a:pt x="93" y="0"/>
                                  <a:pt x="93" y="0"/>
                                </a:cubicBezTo>
                                <a:cubicBezTo>
                                  <a:pt x="93" y="0"/>
                                  <a:pt x="93" y="0"/>
                                  <a:pt x="93" y="0"/>
                                </a:cubicBezTo>
                                <a:close/>
                                <a:moveTo>
                                  <a:pt x="127" y="26"/>
                                </a:moveTo>
                                <a:cubicBezTo>
                                  <a:pt x="123" y="22"/>
                                  <a:pt x="123" y="22"/>
                                  <a:pt x="123" y="22"/>
                                </a:cubicBezTo>
                                <a:cubicBezTo>
                                  <a:pt x="123" y="33"/>
                                  <a:pt x="123" y="33"/>
                                  <a:pt x="123" y="33"/>
                                </a:cubicBezTo>
                                <a:cubicBezTo>
                                  <a:pt x="11" y="33"/>
                                  <a:pt x="11" y="33"/>
                                  <a:pt x="11" y="33"/>
                                </a:cubicBezTo>
                                <a:cubicBezTo>
                                  <a:pt x="11" y="22"/>
                                  <a:pt x="11" y="22"/>
                                  <a:pt x="11" y="22"/>
                                </a:cubicBezTo>
                                <a:cubicBezTo>
                                  <a:pt x="7" y="26"/>
                                  <a:pt x="7" y="26"/>
                                  <a:pt x="7" y="26"/>
                                </a:cubicBezTo>
                                <a:cubicBezTo>
                                  <a:pt x="3" y="30"/>
                                  <a:pt x="0" y="31"/>
                                  <a:pt x="2" y="40"/>
                                </a:cubicBezTo>
                                <a:cubicBezTo>
                                  <a:pt x="3" y="48"/>
                                  <a:pt x="11" y="94"/>
                                  <a:pt x="12" y="100"/>
                                </a:cubicBezTo>
                                <a:cubicBezTo>
                                  <a:pt x="13" y="107"/>
                                  <a:pt x="20" y="107"/>
                                  <a:pt x="20" y="107"/>
                                </a:cubicBezTo>
                                <a:cubicBezTo>
                                  <a:pt x="113" y="107"/>
                                  <a:pt x="113" y="107"/>
                                  <a:pt x="113" y="107"/>
                                </a:cubicBezTo>
                                <a:cubicBezTo>
                                  <a:pt x="113" y="107"/>
                                  <a:pt x="120" y="107"/>
                                  <a:pt x="122" y="100"/>
                                </a:cubicBezTo>
                                <a:cubicBezTo>
                                  <a:pt x="123" y="94"/>
                                  <a:pt x="130" y="48"/>
                                  <a:pt x="132" y="40"/>
                                </a:cubicBezTo>
                                <a:cubicBezTo>
                                  <a:pt x="133" y="31"/>
                                  <a:pt x="131" y="30"/>
                                  <a:pt x="127" y="26"/>
                                </a:cubicBezTo>
                                <a:cubicBezTo>
                                  <a:pt x="127" y="26"/>
                                  <a:pt x="127" y="26"/>
                                  <a:pt x="127" y="26"/>
                                </a:cubicBezTo>
                                <a:close/>
                                <a:moveTo>
                                  <a:pt x="93" y="62"/>
                                </a:moveTo>
                                <a:cubicBezTo>
                                  <a:pt x="93" y="62"/>
                                  <a:pt x="93" y="69"/>
                                  <a:pt x="87" y="69"/>
                                </a:cubicBezTo>
                                <a:cubicBezTo>
                                  <a:pt x="47" y="69"/>
                                  <a:pt x="47" y="69"/>
                                  <a:pt x="47" y="69"/>
                                </a:cubicBezTo>
                                <a:cubicBezTo>
                                  <a:pt x="40" y="69"/>
                                  <a:pt x="40" y="62"/>
                                  <a:pt x="40" y="62"/>
                                </a:cubicBezTo>
                                <a:cubicBezTo>
                                  <a:pt x="40" y="49"/>
                                  <a:pt x="40" y="49"/>
                                  <a:pt x="40" y="49"/>
                                </a:cubicBezTo>
                                <a:cubicBezTo>
                                  <a:pt x="49" y="49"/>
                                  <a:pt x="49" y="49"/>
                                  <a:pt x="49" y="49"/>
                                </a:cubicBezTo>
                                <a:cubicBezTo>
                                  <a:pt x="49" y="60"/>
                                  <a:pt x="49" y="60"/>
                                  <a:pt x="49" y="60"/>
                                </a:cubicBezTo>
                                <a:cubicBezTo>
                                  <a:pt x="84" y="60"/>
                                  <a:pt x="84" y="60"/>
                                  <a:pt x="84" y="60"/>
                                </a:cubicBezTo>
                                <a:cubicBezTo>
                                  <a:pt x="84" y="49"/>
                                  <a:pt x="84" y="49"/>
                                  <a:pt x="84" y="49"/>
                                </a:cubicBezTo>
                                <a:cubicBezTo>
                                  <a:pt x="93" y="49"/>
                                  <a:pt x="93" y="49"/>
                                  <a:pt x="93" y="49"/>
                                </a:cubicBezTo>
                                <a:cubicBezTo>
                                  <a:pt x="93" y="62"/>
                                  <a:pt x="93" y="62"/>
                                  <a:pt x="93" y="62"/>
                                </a:cubicBezTo>
                                <a:cubicBezTo>
                                  <a:pt x="93" y="62"/>
                                  <a:pt x="93" y="62"/>
                                  <a:pt x="93" y="62"/>
                                </a:cubicBezTo>
                                <a:close/>
                                <a:moveTo>
                                  <a:pt x="93" y="62"/>
                                </a:moveTo>
                                <a:cubicBezTo>
                                  <a:pt x="93" y="62"/>
                                  <a:pt x="93" y="62"/>
                                  <a:pt x="93" y="62"/>
                                </a:cubicBezTo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28AA60" id="组合 13" o:spid="_x0000_s1034" style="position:absolute;left:0;text-align:left;margin-left:-1.5pt;margin-top:350.25pt;width:523.05pt;height:25.7pt;z-index:251683840" coordsize="66424,3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">
                <v:shape id="文本框 6" o:spid="_x0000_s1035" type="#_x0000_t202" style="position:absolute;left:3619;width:11520;height:3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" filled="f" stroked="f" strokeweight=".5pt">
                  <v:textbox style="mso-fit-shape-to-text:t">
                    <w:txbxContent>
                      <w:p w14:paraId="377AF76E" w14:textId="77777777" w:rsidR="00935E59" w:rsidRDefault="000C4D94">
                        <w:pPr>
                          <w:snapToGrid w:val="0"/>
                          <w:spacing w:line="360" w:lineRule="exact"/>
                          <w:rPr>
                            <w:rFonts w:ascii="微软雅黑" w:eastAsia="微软雅黑" w:hAnsi="微软雅黑"/>
                            <w:color w:val="4472C4" w:themeColor="accent5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472C4" w:themeColor="accent5"/>
                            <w:sz w:val="28"/>
                            <w:szCs w:val="28"/>
                          </w:rPr>
                          <w:t>实践经验</w:t>
                        </w:r>
                      </w:p>
                    </w:txbxContent>
                  </v:textbox>
                </v:shape>
                <v:line id="直接连接符 7" o:spid="_x0000_s1036" style="position:absolute;visibility:visible;mso-wrap-style:square" from="13144,1714" to="66424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" strokecolor="#bfbfbf [2412]" strokeweight="1pt">
                  <v:stroke joinstyle="miter"/>
                </v:line>
                <v:shape id="Freeform 129" o:spid="_x0000_s1037" style="position:absolute;top:666;width:2520;height:2024;visibility:visible;mso-wrap-style:square;v-text-anchor:top" coordsize="133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" path="m113,20v,-7,-6,-7,-6,-7c27,13,27,13,27,13v,,-7,,-7,7c20,26,20,26,20,26v93,,93,,93,c113,20,113,20,113,20v,,,,,xm93,c40,,40,,40,v,,-7,,-7,6c100,6,100,6,100,6,100,,93,,93,v,,,,,xm127,26v-4,-4,-4,-4,-4,-4c123,33,123,33,123,33,11,33,11,33,11,33v,-11,,-11,,-11c7,26,7,26,7,26,3,30,,31,2,40v1,8,9,54,10,60c13,107,20,107,20,107v93,,93,,93,c113,107,120,107,122,100v1,-6,8,-52,10,-60c133,31,131,30,127,26v,,,,,xm93,62v,,,7,-6,7c47,69,47,69,47,69v-7,,-7,-7,-7,-7c40,49,40,49,40,49v9,,9,,9,c49,60,49,60,49,60v35,,35,,35,c84,49,84,49,84,49v9,,9,,9,c93,62,93,62,93,62v,,,,,xm93,62v,,,,,e" fillcolor="#4472c4 [3208]" stroked="f">
                  <v:path arrowok="t" o:connecttype="custom" o:connectlocs="214105,37832;202737,24591;51158,24591;37895,37832;37895,49182;214105,49182;214105,37832;214105,37832;176211,0;75789,0;62526,11350;189474,11350;176211,0;176211,0;240632,49182;233053,41615;233053,62423;20842,62423;20842,41615;13263,49182;3789,75664;22737,189160;37895,202401;214105,202401;231158,189160;250105,75664;240632,49182;240632,49182;176211,117279;164842,130520;89053,130520;75789,117279;75789,92688;92842,92688;92842,113496;159158,113496;159158,92688;176211,92688;176211,117279;176211,117279;176211,117279;176211,117279" o:connectangles="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FF4EBBA" wp14:editId="02041305">
                <wp:simplePos x="0" y="0"/>
                <wp:positionH relativeFrom="column">
                  <wp:posOffset>0</wp:posOffset>
                </wp:positionH>
                <wp:positionV relativeFrom="paragraph">
                  <wp:posOffset>8334375</wp:posOffset>
                </wp:positionV>
                <wp:extent cx="6623685" cy="326390"/>
                <wp:effectExtent l="0" t="0" r="2540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3399" cy="326390"/>
                          <a:chOff x="0" y="0"/>
                          <a:chExt cx="6623399" cy="326390"/>
                        </a:xfrm>
                      </wpg:grpSpPr>
                      <wps:wsp>
                        <wps:cNvPr id="9" name="文本框 9"/>
                        <wps:cNvSpPr txBox="1"/>
                        <wps:spPr>
                          <a:xfrm>
                            <a:off x="342900" y="0"/>
                            <a:ext cx="1151994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8937F1" w14:textId="77777777" w:rsidR="00935E59" w:rsidRDefault="000C4D94"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eastAsia="微软雅黑" w:hAnsi="微软雅黑"/>
                                  <w:color w:val="4472C4" w:themeColor="accent5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472C4" w:themeColor="accent5"/>
                                  <w:sz w:val="28"/>
                                  <w:szCs w:val="28"/>
                                </w:rPr>
                                <w:t>自我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472C4" w:themeColor="accent5"/>
                                  <w:sz w:val="28"/>
                                  <w:szCs w:val="28"/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1295400" y="171450"/>
                            <a:ext cx="5327999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Freeform 188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66675"/>
                            <a:ext cx="198000" cy="198000"/>
                          </a:xfrm>
                          <a:custGeom>
                            <a:avLst/>
                            <a:gdLst>
                              <a:gd name="T0" fmla="*/ 133 w 141"/>
                              <a:gd name="T1" fmla="*/ 0 h 153"/>
                              <a:gd name="T2" fmla="*/ 8 w 141"/>
                              <a:gd name="T3" fmla="*/ 0 h 153"/>
                              <a:gd name="T4" fmla="*/ 0 w 141"/>
                              <a:gd name="T5" fmla="*/ 8 h 153"/>
                              <a:gd name="T6" fmla="*/ 0 w 141"/>
                              <a:gd name="T7" fmla="*/ 145 h 153"/>
                              <a:gd name="T8" fmla="*/ 8 w 141"/>
                              <a:gd name="T9" fmla="*/ 153 h 153"/>
                              <a:gd name="T10" fmla="*/ 91 w 141"/>
                              <a:gd name="T11" fmla="*/ 153 h 153"/>
                              <a:gd name="T12" fmla="*/ 118 w 141"/>
                              <a:gd name="T13" fmla="*/ 153 h 153"/>
                              <a:gd name="T14" fmla="*/ 133 w 141"/>
                              <a:gd name="T15" fmla="*/ 153 h 153"/>
                              <a:gd name="T16" fmla="*/ 141 w 141"/>
                              <a:gd name="T17" fmla="*/ 145 h 153"/>
                              <a:gd name="T18" fmla="*/ 141 w 141"/>
                              <a:gd name="T19" fmla="*/ 8 h 153"/>
                              <a:gd name="T20" fmla="*/ 133 w 141"/>
                              <a:gd name="T21" fmla="*/ 0 h 153"/>
                              <a:gd name="T22" fmla="*/ 46 w 141"/>
                              <a:gd name="T23" fmla="*/ 7 h 153"/>
                              <a:gd name="T24" fmla="*/ 49 w 141"/>
                              <a:gd name="T25" fmla="*/ 9 h 153"/>
                              <a:gd name="T26" fmla="*/ 55 w 141"/>
                              <a:gd name="T27" fmla="*/ 15 h 153"/>
                              <a:gd name="T28" fmla="*/ 83 w 141"/>
                              <a:gd name="T29" fmla="*/ 15 h 153"/>
                              <a:gd name="T30" fmla="*/ 88 w 141"/>
                              <a:gd name="T31" fmla="*/ 9 h 153"/>
                              <a:gd name="T32" fmla="*/ 91 w 141"/>
                              <a:gd name="T33" fmla="*/ 7 h 153"/>
                              <a:gd name="T34" fmla="*/ 93 w 141"/>
                              <a:gd name="T35" fmla="*/ 10 h 153"/>
                              <a:gd name="T36" fmla="*/ 83 w 141"/>
                              <a:gd name="T37" fmla="*/ 20 h 153"/>
                              <a:gd name="T38" fmla="*/ 69 w 141"/>
                              <a:gd name="T39" fmla="*/ 20 h 153"/>
                              <a:gd name="T40" fmla="*/ 54 w 141"/>
                              <a:gd name="T41" fmla="*/ 20 h 153"/>
                              <a:gd name="T42" fmla="*/ 44 w 141"/>
                              <a:gd name="T43" fmla="*/ 10 h 153"/>
                              <a:gd name="T44" fmla="*/ 46 w 141"/>
                              <a:gd name="T45" fmla="*/ 7 h 153"/>
                              <a:gd name="T46" fmla="*/ 109 w 141"/>
                              <a:gd name="T47" fmla="*/ 87 h 153"/>
                              <a:gd name="T48" fmla="*/ 16 w 141"/>
                              <a:gd name="T49" fmla="*/ 87 h 153"/>
                              <a:gd name="T50" fmla="*/ 13 w 141"/>
                              <a:gd name="T51" fmla="*/ 84 h 153"/>
                              <a:gd name="T52" fmla="*/ 16 w 141"/>
                              <a:gd name="T53" fmla="*/ 81 h 153"/>
                              <a:gd name="T54" fmla="*/ 109 w 141"/>
                              <a:gd name="T55" fmla="*/ 81 h 153"/>
                              <a:gd name="T56" fmla="*/ 111 w 141"/>
                              <a:gd name="T57" fmla="*/ 84 h 153"/>
                              <a:gd name="T58" fmla="*/ 109 w 141"/>
                              <a:gd name="T59" fmla="*/ 87 h 153"/>
                              <a:gd name="T60" fmla="*/ 13 w 141"/>
                              <a:gd name="T61" fmla="*/ 66 h 153"/>
                              <a:gd name="T62" fmla="*/ 16 w 141"/>
                              <a:gd name="T63" fmla="*/ 64 h 153"/>
                              <a:gd name="T64" fmla="*/ 78 w 141"/>
                              <a:gd name="T65" fmla="*/ 64 h 153"/>
                              <a:gd name="T66" fmla="*/ 81 w 141"/>
                              <a:gd name="T67" fmla="*/ 66 h 153"/>
                              <a:gd name="T68" fmla="*/ 78 w 141"/>
                              <a:gd name="T69" fmla="*/ 69 h 153"/>
                              <a:gd name="T70" fmla="*/ 16 w 141"/>
                              <a:gd name="T71" fmla="*/ 69 h 153"/>
                              <a:gd name="T72" fmla="*/ 13 w 141"/>
                              <a:gd name="T73" fmla="*/ 66 h 153"/>
                              <a:gd name="T74" fmla="*/ 109 w 141"/>
                              <a:gd name="T75" fmla="*/ 49 h 153"/>
                              <a:gd name="T76" fmla="*/ 16 w 141"/>
                              <a:gd name="T77" fmla="*/ 49 h 153"/>
                              <a:gd name="T78" fmla="*/ 13 w 141"/>
                              <a:gd name="T79" fmla="*/ 47 h 153"/>
                              <a:gd name="T80" fmla="*/ 16 w 141"/>
                              <a:gd name="T81" fmla="*/ 44 h 153"/>
                              <a:gd name="T82" fmla="*/ 109 w 141"/>
                              <a:gd name="T83" fmla="*/ 44 h 153"/>
                              <a:gd name="T84" fmla="*/ 111 w 141"/>
                              <a:gd name="T85" fmla="*/ 47 h 153"/>
                              <a:gd name="T86" fmla="*/ 109 w 141"/>
                              <a:gd name="T87" fmla="*/ 49 h 153"/>
                              <a:gd name="T88" fmla="*/ 109 w 141"/>
                              <a:gd name="T89" fmla="*/ 49 h 153"/>
                              <a:gd name="T90" fmla="*/ 109 w 141"/>
                              <a:gd name="T91" fmla="*/ 49 h 1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41" h="153">
                                <a:moveTo>
                                  <a:pt x="133" y="0"/>
                                </a:moveTo>
                                <a:cubicBezTo>
                                  <a:pt x="8" y="0"/>
                                  <a:pt x="8" y="0"/>
                                  <a:pt x="8" y="0"/>
                                </a:cubicBezTo>
                                <a:cubicBezTo>
                                  <a:pt x="4" y="0"/>
                                  <a:pt x="0" y="4"/>
                                  <a:pt x="0" y="8"/>
                                </a:cubicBezTo>
                                <a:cubicBezTo>
                                  <a:pt x="0" y="145"/>
                                  <a:pt x="0" y="145"/>
                                  <a:pt x="0" y="145"/>
                                </a:cubicBezTo>
                                <a:cubicBezTo>
                                  <a:pt x="0" y="150"/>
                                  <a:pt x="4" y="153"/>
                                  <a:pt x="8" y="153"/>
                                </a:cubicBezTo>
                                <a:cubicBezTo>
                                  <a:pt x="91" y="153"/>
                                  <a:pt x="91" y="153"/>
                                  <a:pt x="91" y="153"/>
                                </a:cubicBezTo>
                                <a:cubicBezTo>
                                  <a:pt x="118" y="153"/>
                                  <a:pt x="118" y="153"/>
                                  <a:pt x="118" y="153"/>
                                </a:cubicBezTo>
                                <a:cubicBezTo>
                                  <a:pt x="133" y="153"/>
                                  <a:pt x="133" y="153"/>
                                  <a:pt x="133" y="153"/>
                                </a:cubicBezTo>
                                <a:cubicBezTo>
                                  <a:pt x="137" y="153"/>
                                  <a:pt x="141" y="150"/>
                                  <a:pt x="141" y="145"/>
                                </a:cubicBezTo>
                                <a:cubicBezTo>
                                  <a:pt x="141" y="8"/>
                                  <a:pt x="141" y="8"/>
                                  <a:pt x="141" y="8"/>
                                </a:cubicBezTo>
                                <a:cubicBezTo>
                                  <a:pt x="141" y="4"/>
                                  <a:pt x="137" y="0"/>
                                  <a:pt x="133" y="0"/>
                                </a:cubicBezTo>
                                <a:close/>
                                <a:moveTo>
                                  <a:pt x="46" y="7"/>
                                </a:moveTo>
                                <a:cubicBezTo>
                                  <a:pt x="48" y="7"/>
                                  <a:pt x="49" y="8"/>
                                  <a:pt x="49" y="9"/>
                                </a:cubicBezTo>
                                <a:cubicBezTo>
                                  <a:pt x="49" y="10"/>
                                  <a:pt x="50" y="14"/>
                                  <a:pt x="55" y="15"/>
                                </a:cubicBezTo>
                                <a:cubicBezTo>
                                  <a:pt x="83" y="15"/>
                                  <a:pt x="83" y="15"/>
                                  <a:pt x="83" y="15"/>
                                </a:cubicBezTo>
                                <a:cubicBezTo>
                                  <a:pt x="87" y="14"/>
                                  <a:pt x="88" y="10"/>
                                  <a:pt x="88" y="9"/>
                                </a:cubicBezTo>
                                <a:cubicBezTo>
                                  <a:pt x="88" y="8"/>
                                  <a:pt x="89" y="7"/>
                                  <a:pt x="91" y="7"/>
                                </a:cubicBezTo>
                                <a:cubicBezTo>
                                  <a:pt x="92" y="8"/>
                                  <a:pt x="93" y="9"/>
                                  <a:pt x="93" y="10"/>
                                </a:cubicBezTo>
                                <a:cubicBezTo>
                                  <a:pt x="93" y="11"/>
                                  <a:pt x="91" y="19"/>
                                  <a:pt x="83" y="20"/>
                                </a:cubicBezTo>
                                <a:cubicBezTo>
                                  <a:pt x="69" y="20"/>
                                  <a:pt x="69" y="20"/>
                                  <a:pt x="69" y="20"/>
                                </a:cubicBezTo>
                                <a:cubicBezTo>
                                  <a:pt x="54" y="20"/>
                                  <a:pt x="54" y="20"/>
                                  <a:pt x="54" y="20"/>
                                </a:cubicBezTo>
                                <a:cubicBezTo>
                                  <a:pt x="46" y="19"/>
                                  <a:pt x="44" y="11"/>
                                  <a:pt x="44" y="10"/>
                                </a:cubicBezTo>
                                <a:cubicBezTo>
                                  <a:pt x="44" y="9"/>
                                  <a:pt x="45" y="8"/>
                                  <a:pt x="46" y="7"/>
                                </a:cubicBezTo>
                                <a:close/>
                                <a:moveTo>
                                  <a:pt x="109" y="87"/>
                                </a:moveTo>
                                <a:cubicBezTo>
                                  <a:pt x="16" y="87"/>
                                  <a:pt x="16" y="87"/>
                                  <a:pt x="16" y="87"/>
                                </a:cubicBezTo>
                                <a:cubicBezTo>
                                  <a:pt x="15" y="87"/>
                                  <a:pt x="13" y="86"/>
                                  <a:pt x="13" y="84"/>
                                </a:cubicBezTo>
                                <a:cubicBezTo>
                                  <a:pt x="13" y="83"/>
                                  <a:pt x="15" y="81"/>
                                  <a:pt x="16" y="81"/>
                                </a:cubicBezTo>
                                <a:cubicBezTo>
                                  <a:pt x="109" y="81"/>
                                  <a:pt x="109" y="81"/>
                                  <a:pt x="109" y="81"/>
                                </a:cubicBezTo>
                                <a:cubicBezTo>
                                  <a:pt x="110" y="81"/>
                                  <a:pt x="111" y="83"/>
                                  <a:pt x="111" y="84"/>
                                </a:cubicBezTo>
                                <a:cubicBezTo>
                                  <a:pt x="111" y="86"/>
                                  <a:pt x="110" y="87"/>
                                  <a:pt x="109" y="87"/>
                                </a:cubicBezTo>
                                <a:close/>
                                <a:moveTo>
                                  <a:pt x="13" y="66"/>
                                </a:moveTo>
                                <a:cubicBezTo>
                                  <a:pt x="13" y="65"/>
                                  <a:pt x="15" y="64"/>
                                  <a:pt x="16" y="64"/>
                                </a:cubicBezTo>
                                <a:cubicBezTo>
                                  <a:pt x="78" y="64"/>
                                  <a:pt x="78" y="64"/>
                                  <a:pt x="78" y="64"/>
                                </a:cubicBezTo>
                                <a:cubicBezTo>
                                  <a:pt x="79" y="64"/>
                                  <a:pt x="81" y="65"/>
                                  <a:pt x="81" y="66"/>
                                </a:cubicBezTo>
                                <a:cubicBezTo>
                                  <a:pt x="81" y="68"/>
                                  <a:pt x="79" y="69"/>
                                  <a:pt x="78" y="69"/>
                                </a:cubicBezTo>
                                <a:cubicBezTo>
                                  <a:pt x="16" y="69"/>
                                  <a:pt x="16" y="69"/>
                                  <a:pt x="16" y="69"/>
                                </a:cubicBezTo>
                                <a:cubicBezTo>
                                  <a:pt x="15" y="69"/>
                                  <a:pt x="13" y="68"/>
                                  <a:pt x="13" y="66"/>
                                </a:cubicBezTo>
                                <a:close/>
                                <a:moveTo>
                                  <a:pt x="109" y="49"/>
                                </a:moveTo>
                                <a:cubicBezTo>
                                  <a:pt x="16" y="49"/>
                                  <a:pt x="16" y="49"/>
                                  <a:pt x="16" y="49"/>
                                </a:cubicBezTo>
                                <a:cubicBezTo>
                                  <a:pt x="15" y="49"/>
                                  <a:pt x="13" y="48"/>
                                  <a:pt x="13" y="47"/>
                                </a:cubicBezTo>
                                <a:cubicBezTo>
                                  <a:pt x="13" y="45"/>
                                  <a:pt x="15" y="44"/>
                                  <a:pt x="16" y="44"/>
                                </a:cubicBezTo>
                                <a:cubicBezTo>
                                  <a:pt x="109" y="44"/>
                                  <a:pt x="109" y="44"/>
                                  <a:pt x="109" y="44"/>
                                </a:cubicBezTo>
                                <a:cubicBezTo>
                                  <a:pt x="110" y="44"/>
                                  <a:pt x="111" y="45"/>
                                  <a:pt x="111" y="47"/>
                                </a:cubicBezTo>
                                <a:cubicBezTo>
                                  <a:pt x="111" y="48"/>
                                  <a:pt x="110" y="49"/>
                                  <a:pt x="109" y="49"/>
                                </a:cubicBezTo>
                                <a:close/>
                                <a:moveTo>
                                  <a:pt x="109" y="49"/>
                                </a:moveTo>
                                <a:cubicBezTo>
                                  <a:pt x="109" y="49"/>
                                  <a:pt x="109" y="49"/>
                                  <a:pt x="109" y="49"/>
                                </a:cubicBezTo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F4EBBA" id="组合 12" o:spid="_x0000_s1038" style="position:absolute;left:0;text-align:left;margin-left:0;margin-top:656.25pt;width:521.55pt;height:25.7pt;z-index:251686912" coordsize="66233,3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">
                <v:shape id="文本框 9" o:spid="_x0000_s1039" type="#_x0000_t202" style="position:absolute;left:3429;width:11519;height:3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" filled="f" stroked="f" strokeweight=".5pt">
                  <v:textbox style="mso-fit-shape-to-text:t">
                    <w:txbxContent>
                      <w:p w14:paraId="708937F1" w14:textId="77777777" w:rsidR="00935E59" w:rsidRDefault="000C4D94">
                        <w:pPr>
                          <w:snapToGrid w:val="0"/>
                          <w:spacing w:line="360" w:lineRule="exact"/>
                          <w:rPr>
                            <w:rFonts w:ascii="微软雅黑" w:eastAsia="微软雅黑" w:hAnsi="微软雅黑"/>
                            <w:color w:val="4472C4" w:themeColor="accent5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472C4" w:themeColor="accent5"/>
                            <w:sz w:val="28"/>
                            <w:szCs w:val="28"/>
                          </w:rPr>
                          <w:t>自我</w:t>
                        </w:r>
                        <w:r>
                          <w:rPr>
                            <w:rFonts w:ascii="微软雅黑" w:eastAsia="微软雅黑" w:hAnsi="微软雅黑"/>
                            <w:color w:val="4472C4" w:themeColor="accent5"/>
                            <w:sz w:val="28"/>
                            <w:szCs w:val="28"/>
                          </w:rPr>
                          <w:t>评价</w:t>
                        </w:r>
                      </w:p>
                    </w:txbxContent>
                  </v:textbox>
                </v:shape>
                <v:line id="直接连接符 10" o:spid="_x0000_s1040" style="position:absolute;visibility:visible;mso-wrap-style:square" from="12954,1714" to="66233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" strokecolor="#bfbfbf [2412]" strokeweight="1pt">
                  <v:stroke joinstyle="miter"/>
                </v:line>
                <v:shape id="Freeform 188" o:spid="_x0000_s1041" style="position:absolute;top:666;width:1980;height:1980;visibility:visible;mso-wrap-style:square;v-text-anchor:top" coordsize="141,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" path="m133,c8,,8,,8,,4,,,4,,8,,145,,145,,145v,5,4,8,8,8c91,153,91,153,91,153v27,,27,,27,c133,153,133,153,133,153v4,,8,-3,8,-8c141,8,141,8,141,8,141,4,137,,133,xm46,7v2,,3,1,3,2c49,10,50,14,55,15v28,,28,,28,c87,14,88,10,88,9v,-1,1,-2,3,-2c92,8,93,9,93,10v,1,-2,9,-10,10c69,20,69,20,69,20v-15,,-15,,-15,c46,19,44,11,44,10v,-1,1,-2,2,-3xm109,87v-93,,-93,,-93,c15,87,13,86,13,84v,-1,2,-3,3,-3c109,81,109,81,109,81v1,,2,2,2,3c111,86,110,87,109,87xm13,66v,-1,2,-2,3,-2c78,64,78,64,78,64v1,,3,1,3,2c81,68,79,69,78,69v-62,,-62,,-62,c15,69,13,68,13,66xm109,49v-93,,-93,,-93,c15,49,13,48,13,47v,-2,2,-3,3,-3c109,44,109,44,109,44v1,,2,1,2,3c111,48,110,49,109,49xm109,49v,,,,,e" fillcolor="#4472c4 [3208]" stroked="f">
                  <v:path arrowok="t" o:connecttype="custom" o:connectlocs="186766,0;11234,0;0,10353;0,187647;11234,198000;127787,198000;165702,198000;186766,198000;198000,187647;198000,10353;186766,0;64596,9059;68809,11647;77234,19412;116553,19412;123574,11647;127787,9059;130596,12941;116553,25882;96894,25882;75830,25882;61787,12941;64596,9059;153064,112588;22468,112588;18255,108706;22468,104824;153064,104824;155872,108706;153064,112588;18255,85412;22468,82824;109532,82824;113745,85412;109532,89294;22468,89294;18255,85412;153064,63412;22468,63412;18255,60824;22468,56941;153064,56941;155872,60824;153064,63412;153064,63412;153064,63412" o:connectangles="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5A4F20" wp14:editId="309A7431">
                <wp:simplePos x="0" y="0"/>
                <wp:positionH relativeFrom="column">
                  <wp:posOffset>3752850</wp:posOffset>
                </wp:positionH>
                <wp:positionV relativeFrom="paragraph">
                  <wp:posOffset>685800</wp:posOffset>
                </wp:positionV>
                <wp:extent cx="161925" cy="127635"/>
                <wp:effectExtent l="0" t="0" r="9525" b="5715"/>
                <wp:wrapNone/>
                <wp:docPr id="210" name="AutoShape 8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1925" cy="127635"/>
                        </a:xfrm>
                        <a:custGeom>
                          <a:avLst/>
                          <a:gdLst>
                            <a:gd name="T0" fmla="*/ 0 w 606559"/>
                            <a:gd name="T1" fmla="*/ 407 h 436964"/>
                            <a:gd name="T2" fmla="*/ 851 w 606559"/>
                            <a:gd name="T3" fmla="*/ 1029 h 436964"/>
                            <a:gd name="T4" fmla="*/ 1739 w 606559"/>
                            <a:gd name="T5" fmla="*/ 412 h 436964"/>
                            <a:gd name="T6" fmla="*/ 1739 w 606559"/>
                            <a:gd name="T7" fmla="*/ 1517 h 436964"/>
                            <a:gd name="T8" fmla="*/ 1538 w 606559"/>
                            <a:gd name="T9" fmla="*/ 1807 h 436964"/>
                            <a:gd name="T10" fmla="*/ 200 w 606559"/>
                            <a:gd name="T11" fmla="*/ 1807 h 436964"/>
                            <a:gd name="T12" fmla="*/ 0 w 606559"/>
                            <a:gd name="T13" fmla="*/ 1517 h 436964"/>
                            <a:gd name="T14" fmla="*/ 0 w 606559"/>
                            <a:gd name="T15" fmla="*/ 407 h 436964"/>
                            <a:gd name="T16" fmla="*/ 200 w 606559"/>
                            <a:gd name="T17" fmla="*/ 0 h 436964"/>
                            <a:gd name="T18" fmla="*/ 1538 w 606559"/>
                            <a:gd name="T19" fmla="*/ 0 h 436964"/>
                            <a:gd name="T20" fmla="*/ 1739 w 606559"/>
                            <a:gd name="T21" fmla="*/ 289 h 436964"/>
                            <a:gd name="T22" fmla="*/ 1739 w 606559"/>
                            <a:gd name="T23" fmla="*/ 341 h 436964"/>
                            <a:gd name="T24" fmla="*/ 851 w 606559"/>
                            <a:gd name="T25" fmla="*/ 957 h 436964"/>
                            <a:gd name="T26" fmla="*/ 0 w 606559"/>
                            <a:gd name="T27" fmla="*/ 336 h 436964"/>
                            <a:gd name="T28" fmla="*/ 0 w 606559"/>
                            <a:gd name="T29" fmla="*/ 289 h 436964"/>
                            <a:gd name="T30" fmla="*/ 200 w 606559"/>
                            <a:gd name="T31" fmla="*/ 0 h 436964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0" t="0" r="r" b="b"/>
                          <a:pathLst>
                            <a:path w="606559" h="436964">
                              <a:moveTo>
                                <a:pt x="0" y="98549"/>
                              </a:moveTo>
                              <a:lnTo>
                                <a:pt x="296815" y="248835"/>
                              </a:lnTo>
                              <a:lnTo>
                                <a:pt x="606559" y="99699"/>
                              </a:lnTo>
                              <a:lnTo>
                                <a:pt x="606559" y="367011"/>
                              </a:lnTo>
                              <a:cubicBezTo>
                                <a:pt x="606559" y="405645"/>
                                <a:pt x="575240" y="436964"/>
                                <a:pt x="536606" y="436964"/>
                              </a:cubicBezTo>
                              <a:lnTo>
                                <a:pt x="69953" y="436964"/>
                              </a:lnTo>
                              <a:cubicBezTo>
                                <a:pt x="31319" y="436964"/>
                                <a:pt x="0" y="405645"/>
                                <a:pt x="0" y="367011"/>
                              </a:cubicBezTo>
                              <a:lnTo>
                                <a:pt x="0" y="98549"/>
                              </a:lnTo>
                              <a:close/>
                              <a:moveTo>
                                <a:pt x="69953" y="0"/>
                              </a:moveTo>
                              <a:lnTo>
                                <a:pt x="536606" y="0"/>
                              </a:lnTo>
                              <a:cubicBezTo>
                                <a:pt x="575240" y="0"/>
                                <a:pt x="606559" y="31319"/>
                                <a:pt x="606559" y="69953"/>
                              </a:cubicBezTo>
                              <a:lnTo>
                                <a:pt x="606559" y="82447"/>
                              </a:lnTo>
                              <a:lnTo>
                                <a:pt x="296815" y="231583"/>
                              </a:lnTo>
                              <a:lnTo>
                                <a:pt x="0" y="81297"/>
                              </a:lnTo>
                              <a:lnTo>
                                <a:pt x="0" y="69953"/>
                              </a:lnTo>
                              <a:cubicBezTo>
                                <a:pt x="0" y="31319"/>
                                <a:pt x="31319" y="0"/>
                                <a:pt x="699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842" o:spid="_x0000_s1026" o:spt="100" style="position:absolute;left:0pt;margin-left:295.5pt;margin-top:54pt;height:10.05pt;width:12.75pt;z-index:251674624;v-text-anchor:middle;mso-width-relative:page;mso-height-relative:page;" fillcolor="#4472C4 [3208]" filled="t" stroked="f" coordsize="606559,436964" o:gfxdata="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<v:path o:connectlocs="0,118;227,300;464,120;464,443;410,527;53,527;0,443;0,118;53,0;410,0;464,84;464,99;227,279;0,98;0,84;53,0" o:connectangles="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68460E" wp14:editId="2B546127">
                <wp:simplePos x="0" y="0"/>
                <wp:positionH relativeFrom="column">
                  <wp:posOffset>1943100</wp:posOffset>
                </wp:positionH>
                <wp:positionV relativeFrom="paragraph">
                  <wp:posOffset>666750</wp:posOffset>
                </wp:positionV>
                <wp:extent cx="161925" cy="149860"/>
                <wp:effectExtent l="0" t="0" r="9525" b="2540"/>
                <wp:wrapNone/>
                <wp:docPr id="31" name="Freefor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61925" cy="149860"/>
                        </a:xfrm>
                        <a:custGeom>
                          <a:avLst/>
                          <a:gdLst>
                            <a:gd name="T0" fmla="*/ 118 w 123"/>
                            <a:gd name="T1" fmla="*/ 102 h 114"/>
                            <a:gd name="T2" fmla="*/ 112 w 123"/>
                            <a:gd name="T3" fmla="*/ 82 h 114"/>
                            <a:gd name="T4" fmla="*/ 88 w 123"/>
                            <a:gd name="T5" fmla="*/ 78 h 114"/>
                            <a:gd name="T6" fmla="*/ 60 w 123"/>
                            <a:gd name="T7" fmla="*/ 67 h 114"/>
                            <a:gd name="T8" fmla="*/ 47 w 123"/>
                            <a:gd name="T9" fmla="*/ 36 h 114"/>
                            <a:gd name="T10" fmla="*/ 43 w 123"/>
                            <a:gd name="T11" fmla="*/ 13 h 114"/>
                            <a:gd name="T12" fmla="*/ 19 w 123"/>
                            <a:gd name="T13" fmla="*/ 8 h 114"/>
                            <a:gd name="T14" fmla="*/ 41 w 123"/>
                            <a:gd name="T15" fmla="*/ 74 h 114"/>
                            <a:gd name="T16" fmla="*/ 41 w 123"/>
                            <a:gd name="T17" fmla="*/ 74 h 114"/>
                            <a:gd name="T18" fmla="*/ 75 w 123"/>
                            <a:gd name="T19" fmla="*/ 103 h 114"/>
                            <a:gd name="T20" fmla="*/ 82 w 123"/>
                            <a:gd name="T21" fmla="*/ 107 h 114"/>
                            <a:gd name="T22" fmla="*/ 111 w 123"/>
                            <a:gd name="T23" fmla="*/ 110 h 114"/>
                            <a:gd name="T24" fmla="*/ 118 w 123"/>
                            <a:gd name="T25" fmla="*/ 102 h 114"/>
                            <a:gd name="T26" fmla="*/ 118 w 123"/>
                            <a:gd name="T27" fmla="*/ 102 h 114"/>
                            <a:gd name="T28" fmla="*/ 118 w 123"/>
                            <a:gd name="T29" fmla="*/ 102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23" h="114">
                              <a:moveTo>
                                <a:pt x="118" y="102"/>
                              </a:moveTo>
                              <a:cubicBezTo>
                                <a:pt x="123" y="94"/>
                                <a:pt x="120" y="88"/>
                                <a:pt x="112" y="82"/>
                              </a:cubicBezTo>
                              <a:cubicBezTo>
                                <a:pt x="103" y="75"/>
                                <a:pt x="94" y="70"/>
                                <a:pt x="88" y="78"/>
                              </a:cubicBezTo>
                              <a:cubicBezTo>
                                <a:pt x="88" y="78"/>
                                <a:pt x="81" y="86"/>
                                <a:pt x="60" y="67"/>
                              </a:cubicBezTo>
                              <a:cubicBezTo>
                                <a:pt x="37" y="44"/>
                                <a:pt x="47" y="36"/>
                                <a:pt x="47" y="36"/>
                              </a:cubicBezTo>
                              <a:cubicBezTo>
                                <a:pt x="55" y="28"/>
                                <a:pt x="50" y="22"/>
                                <a:pt x="43" y="13"/>
                              </a:cubicBezTo>
                              <a:cubicBezTo>
                                <a:pt x="36" y="3"/>
                                <a:pt x="29" y="0"/>
                                <a:pt x="19" y="8"/>
                              </a:cubicBezTo>
                              <a:cubicBezTo>
                                <a:pt x="0" y="24"/>
                                <a:pt x="27" y="60"/>
                                <a:pt x="41" y="74"/>
                              </a:cubicBezTo>
                              <a:cubicBezTo>
                                <a:pt x="41" y="74"/>
                                <a:pt x="41" y="74"/>
                                <a:pt x="41" y="74"/>
                              </a:cubicBezTo>
                              <a:cubicBezTo>
                                <a:pt x="41" y="74"/>
                                <a:pt x="61" y="96"/>
                                <a:pt x="75" y="103"/>
                              </a:cubicBezTo>
                              <a:cubicBezTo>
                                <a:pt x="82" y="107"/>
                                <a:pt x="82" y="107"/>
                                <a:pt x="82" y="107"/>
                              </a:cubicBezTo>
                              <a:cubicBezTo>
                                <a:pt x="92" y="112"/>
                                <a:pt x="103" y="114"/>
                                <a:pt x="111" y="110"/>
                              </a:cubicBezTo>
                              <a:cubicBezTo>
                                <a:pt x="111" y="110"/>
                                <a:pt x="115" y="108"/>
                                <a:pt x="118" y="102"/>
                              </a:cubicBezTo>
                              <a:close/>
                              <a:moveTo>
                                <a:pt x="118" y="102"/>
                              </a:moveTo>
                              <a:cubicBezTo>
                                <a:pt x="118" y="102"/>
                                <a:pt x="118" y="102"/>
                                <a:pt x="118" y="102"/>
                              </a:cubicBezTo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31" o:spid="_x0000_s1026" o:spt="100" style="position:absolute;left:0pt;margin-left:153pt;margin-top:52.5pt;height:11.8pt;width:12.75pt;z-index:251672576;mso-width-relative:page;mso-height-relative:page;" fillcolor="#4472C4 [3208]" filled="t" stroked="f" coordsize="123,114" o:gfxdata="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<v:path o:connectlocs="155342,134085;147443,107794;115848,102535;78987,88075;61873,47324;56607,17089;25012,10516;53975,97277;53975,97277;98734,135399;107950,140658;146127,144601;155342,134085;155342,134085;155342,134085" o:connectangles="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F1FD561" wp14:editId="6349DDA0">
                <wp:simplePos x="0" y="0"/>
                <wp:positionH relativeFrom="margin">
                  <wp:posOffset>-95250</wp:posOffset>
                </wp:positionH>
                <wp:positionV relativeFrom="paragraph">
                  <wp:posOffset>-76200</wp:posOffset>
                </wp:positionV>
                <wp:extent cx="4933315" cy="1143000"/>
                <wp:effectExtent l="0" t="0" r="0" b="0"/>
                <wp:wrapNone/>
                <wp:docPr id="386" name="文本框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315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50B33" w14:textId="7A7B8754" w:rsidR="00935E59" w:rsidRDefault="006A5DA6">
                            <w:pPr>
                              <w:snapToGrid w:val="0"/>
                              <w:spacing w:line="640" w:lineRule="exact"/>
                              <w:rPr>
                                <w:rFonts w:ascii="微软雅黑" w:eastAsia="微软雅黑" w:hAnsi="微软雅黑"/>
                                <w:spacing w:val="6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72C4" w:themeColor="accent5"/>
                                <w:spacing w:val="60"/>
                                <w:sz w:val="56"/>
                              </w:rPr>
                              <w:t xml:space="preserve">严露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472C4" w:themeColor="accent5"/>
                                <w:spacing w:val="60"/>
                                <w:sz w:val="56"/>
                              </w:rPr>
                              <w:t xml:space="preserve">   </w:t>
                            </w:r>
                            <w:r w:rsidR="000C4D94">
                              <w:rPr>
                                <w:rFonts w:ascii="微软雅黑" w:eastAsia="微软雅黑" w:hAnsi="微软雅黑" w:hint="eastAsia"/>
                                <w:spacing w:val="60"/>
                              </w:rPr>
                              <w:t xml:space="preserve"> </w:t>
                            </w:r>
                            <w:r w:rsidR="00B31E68">
                              <w:rPr>
                                <w:rFonts w:ascii="微软雅黑" w:eastAsia="微软雅黑" w:hAnsi="微软雅黑"/>
                                <w:spacing w:val="60"/>
                              </w:rPr>
                              <w:t xml:space="preserve">  </w:t>
                            </w:r>
                            <w:r w:rsidR="000C4D94">
                              <w:rPr>
                                <w:rFonts w:ascii="微软雅黑" w:eastAsia="微软雅黑" w:hAnsi="微软雅黑"/>
                                <w:spacing w:val="60"/>
                              </w:rPr>
                              <w:t xml:space="preserve">    </w:t>
                            </w:r>
                            <w:r w:rsidR="0047008E">
                              <w:rPr>
                                <w:rFonts w:ascii="微软雅黑" w:eastAsia="微软雅黑" w:hAnsi="微软雅黑"/>
                                <w:spacing w:val="60"/>
                              </w:rPr>
                              <w:t xml:space="preserve"> </w:t>
                            </w:r>
                            <w:r w:rsidR="000C4D94">
                              <w:rPr>
                                <w:rFonts w:ascii="微软雅黑" w:eastAsia="微软雅黑" w:hAnsi="微软雅黑" w:hint="eastAsia"/>
                              </w:rPr>
                              <w:t>求职</w:t>
                            </w:r>
                            <w:r w:rsidR="000C4D94">
                              <w:rPr>
                                <w:rFonts w:ascii="微软雅黑" w:eastAsia="微软雅黑" w:hAnsi="微软雅黑"/>
                              </w:rPr>
                              <w:t>意向：</w:t>
                            </w:r>
                            <w:r w:rsidR="000C4D94">
                              <w:rPr>
                                <w:rFonts w:ascii="微软雅黑" w:eastAsia="微软雅黑" w:hAnsi="微软雅黑" w:hint="eastAsia"/>
                              </w:rPr>
                              <w:t>前端</w:t>
                            </w:r>
                            <w:r w:rsidR="009E367A">
                              <w:rPr>
                                <w:rFonts w:ascii="微软雅黑" w:eastAsia="微软雅黑" w:hAnsi="微软雅黑" w:hint="eastAsia"/>
                              </w:rPr>
                              <w:t>开发</w:t>
                            </w:r>
                            <w:r w:rsidR="000C4D94">
                              <w:rPr>
                                <w:rFonts w:ascii="微软雅黑" w:eastAsia="微软雅黑" w:hAnsi="微软雅黑"/>
                              </w:rPr>
                              <w:t>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FD561" id="文本框 386" o:spid="_x0000_s1042" type="#_x0000_t202" style="position:absolute;left:0;text-align:left;margin-left:-7.5pt;margin-top:-6pt;width:388.45pt;height:90pt;z-index:251646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" filled="f" stroked="f" strokeweight=".5pt">
                <v:textbox style="mso-fit-shape-to-text:t">
                  <w:txbxContent>
                    <w:p w14:paraId="79950B33" w14:textId="7A7B8754" w:rsidR="00935E59" w:rsidRDefault="006A5DA6">
                      <w:pPr>
                        <w:snapToGrid w:val="0"/>
                        <w:spacing w:line="640" w:lineRule="exact"/>
                        <w:rPr>
                          <w:rFonts w:ascii="微软雅黑" w:eastAsia="微软雅黑" w:hAnsi="微软雅黑"/>
                          <w:spacing w:val="6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72C4" w:themeColor="accent5"/>
                          <w:spacing w:val="60"/>
                          <w:sz w:val="56"/>
                        </w:rPr>
                        <w:t xml:space="preserve">严露 </w:t>
                      </w:r>
                      <w:r>
                        <w:rPr>
                          <w:rFonts w:ascii="微软雅黑" w:eastAsia="微软雅黑" w:hAnsi="微软雅黑"/>
                          <w:color w:val="4472C4" w:themeColor="accent5"/>
                          <w:spacing w:val="60"/>
                          <w:sz w:val="56"/>
                        </w:rPr>
                        <w:t xml:space="preserve">   </w:t>
                      </w:r>
                      <w:r w:rsidR="000C4D94">
                        <w:rPr>
                          <w:rFonts w:ascii="微软雅黑" w:eastAsia="微软雅黑" w:hAnsi="微软雅黑" w:hint="eastAsia"/>
                          <w:spacing w:val="60"/>
                        </w:rPr>
                        <w:t xml:space="preserve"> </w:t>
                      </w:r>
                      <w:r w:rsidR="00B31E68">
                        <w:rPr>
                          <w:rFonts w:ascii="微软雅黑" w:eastAsia="微软雅黑" w:hAnsi="微软雅黑"/>
                          <w:spacing w:val="60"/>
                        </w:rPr>
                        <w:t xml:space="preserve">  </w:t>
                      </w:r>
                      <w:r w:rsidR="000C4D94">
                        <w:rPr>
                          <w:rFonts w:ascii="微软雅黑" w:eastAsia="微软雅黑" w:hAnsi="微软雅黑"/>
                          <w:spacing w:val="60"/>
                        </w:rPr>
                        <w:t xml:space="preserve">    </w:t>
                      </w:r>
                      <w:r w:rsidR="0047008E">
                        <w:rPr>
                          <w:rFonts w:ascii="微软雅黑" w:eastAsia="微软雅黑" w:hAnsi="微软雅黑"/>
                          <w:spacing w:val="60"/>
                        </w:rPr>
                        <w:t xml:space="preserve"> </w:t>
                      </w:r>
                      <w:r w:rsidR="000C4D94">
                        <w:rPr>
                          <w:rFonts w:ascii="微软雅黑" w:eastAsia="微软雅黑" w:hAnsi="微软雅黑" w:hint="eastAsia"/>
                        </w:rPr>
                        <w:t>求职</w:t>
                      </w:r>
                      <w:r w:rsidR="000C4D94">
                        <w:rPr>
                          <w:rFonts w:ascii="微软雅黑" w:eastAsia="微软雅黑" w:hAnsi="微软雅黑"/>
                        </w:rPr>
                        <w:t>意向：</w:t>
                      </w:r>
                      <w:r w:rsidR="000C4D94">
                        <w:rPr>
                          <w:rFonts w:ascii="微软雅黑" w:eastAsia="微软雅黑" w:hAnsi="微软雅黑" w:hint="eastAsia"/>
                        </w:rPr>
                        <w:t>前端</w:t>
                      </w:r>
                      <w:r w:rsidR="009E367A">
                        <w:rPr>
                          <w:rFonts w:ascii="微软雅黑" w:eastAsia="微软雅黑" w:hAnsi="微软雅黑" w:hint="eastAsia"/>
                        </w:rPr>
                        <w:t>开发</w:t>
                      </w:r>
                      <w:r w:rsidR="000C4D94">
                        <w:rPr>
                          <w:rFonts w:ascii="微软雅黑" w:eastAsia="微软雅黑" w:hAnsi="微软雅黑"/>
                        </w:rPr>
                        <w:t>工程师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C838D7" wp14:editId="5339514B">
                <wp:simplePos x="0" y="0"/>
                <wp:positionH relativeFrom="column">
                  <wp:posOffset>38100</wp:posOffset>
                </wp:positionH>
                <wp:positionV relativeFrom="paragraph">
                  <wp:posOffset>666750</wp:posOffset>
                </wp:positionV>
                <wp:extent cx="161925" cy="156845"/>
                <wp:effectExtent l="0" t="0" r="9525" b="0"/>
                <wp:wrapNone/>
                <wp:docPr id="20" name="Freeform 1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61925" cy="156845"/>
                        </a:xfrm>
                        <a:custGeom>
                          <a:avLst/>
                          <a:gdLst>
                            <a:gd name="T0" fmla="*/ 33 w 126"/>
                            <a:gd name="T1" fmla="*/ 45 h 123"/>
                            <a:gd name="T2" fmla="*/ 38 w 126"/>
                            <a:gd name="T3" fmla="*/ 50 h 123"/>
                            <a:gd name="T4" fmla="*/ 38 w 126"/>
                            <a:gd name="T5" fmla="*/ 50 h 123"/>
                            <a:gd name="T6" fmla="*/ 63 w 126"/>
                            <a:gd name="T7" fmla="*/ 77 h 123"/>
                            <a:gd name="T8" fmla="*/ 88 w 126"/>
                            <a:gd name="T9" fmla="*/ 50 h 123"/>
                            <a:gd name="T10" fmla="*/ 88 w 126"/>
                            <a:gd name="T11" fmla="*/ 50 h 123"/>
                            <a:gd name="T12" fmla="*/ 93 w 126"/>
                            <a:gd name="T13" fmla="*/ 45 h 123"/>
                            <a:gd name="T14" fmla="*/ 90 w 126"/>
                            <a:gd name="T15" fmla="*/ 40 h 123"/>
                            <a:gd name="T16" fmla="*/ 92 w 126"/>
                            <a:gd name="T17" fmla="*/ 31 h 123"/>
                            <a:gd name="T18" fmla="*/ 63 w 126"/>
                            <a:gd name="T19" fmla="*/ 0 h 123"/>
                            <a:gd name="T20" fmla="*/ 35 w 126"/>
                            <a:gd name="T21" fmla="*/ 31 h 123"/>
                            <a:gd name="T22" fmla="*/ 36 w 126"/>
                            <a:gd name="T23" fmla="*/ 40 h 123"/>
                            <a:gd name="T24" fmla="*/ 33 w 126"/>
                            <a:gd name="T25" fmla="*/ 45 h 123"/>
                            <a:gd name="T26" fmla="*/ 125 w 126"/>
                            <a:gd name="T27" fmla="*/ 109 h 123"/>
                            <a:gd name="T28" fmla="*/ 84 w 126"/>
                            <a:gd name="T29" fmla="*/ 86 h 123"/>
                            <a:gd name="T30" fmla="*/ 83 w 126"/>
                            <a:gd name="T31" fmla="*/ 86 h 123"/>
                            <a:gd name="T32" fmla="*/ 82 w 126"/>
                            <a:gd name="T33" fmla="*/ 86 h 123"/>
                            <a:gd name="T34" fmla="*/ 80 w 126"/>
                            <a:gd name="T35" fmla="*/ 86 h 123"/>
                            <a:gd name="T36" fmla="*/ 63 w 126"/>
                            <a:gd name="T37" fmla="*/ 90 h 123"/>
                            <a:gd name="T38" fmla="*/ 46 w 126"/>
                            <a:gd name="T39" fmla="*/ 86 h 123"/>
                            <a:gd name="T40" fmla="*/ 45 w 126"/>
                            <a:gd name="T41" fmla="*/ 86 h 123"/>
                            <a:gd name="T42" fmla="*/ 44 w 126"/>
                            <a:gd name="T43" fmla="*/ 86 h 123"/>
                            <a:gd name="T44" fmla="*/ 43 w 126"/>
                            <a:gd name="T45" fmla="*/ 86 h 123"/>
                            <a:gd name="T46" fmla="*/ 1 w 126"/>
                            <a:gd name="T47" fmla="*/ 109 h 123"/>
                            <a:gd name="T48" fmla="*/ 0 w 126"/>
                            <a:gd name="T49" fmla="*/ 111 h 123"/>
                            <a:gd name="T50" fmla="*/ 0 w 126"/>
                            <a:gd name="T51" fmla="*/ 120 h 123"/>
                            <a:gd name="T52" fmla="*/ 3 w 126"/>
                            <a:gd name="T53" fmla="*/ 123 h 123"/>
                            <a:gd name="T54" fmla="*/ 124 w 126"/>
                            <a:gd name="T55" fmla="*/ 123 h 123"/>
                            <a:gd name="T56" fmla="*/ 126 w 126"/>
                            <a:gd name="T57" fmla="*/ 120 h 123"/>
                            <a:gd name="T58" fmla="*/ 126 w 126"/>
                            <a:gd name="T59" fmla="*/ 111 h 123"/>
                            <a:gd name="T60" fmla="*/ 125 w 126"/>
                            <a:gd name="T61" fmla="*/ 109 h 123"/>
                            <a:gd name="T62" fmla="*/ 125 w 126"/>
                            <a:gd name="T63" fmla="*/ 109 h 123"/>
                            <a:gd name="T64" fmla="*/ 125 w 126"/>
                            <a:gd name="T65" fmla="*/ 109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126" h="123">
                              <a:moveTo>
                                <a:pt x="33" y="45"/>
                              </a:moveTo>
                              <a:cubicBezTo>
                                <a:pt x="33" y="48"/>
                                <a:pt x="36" y="50"/>
                                <a:pt x="38" y="50"/>
                              </a:cubicBezTo>
                              <a:cubicBezTo>
                                <a:pt x="38" y="50"/>
                                <a:pt x="38" y="50"/>
                                <a:pt x="38" y="50"/>
                              </a:cubicBezTo>
                              <a:cubicBezTo>
                                <a:pt x="39" y="64"/>
                                <a:pt x="50" y="77"/>
                                <a:pt x="63" y="77"/>
                              </a:cubicBezTo>
                              <a:cubicBezTo>
                                <a:pt x="76" y="77"/>
                                <a:pt x="87" y="64"/>
                                <a:pt x="88" y="50"/>
                              </a:cubicBezTo>
                              <a:cubicBezTo>
                                <a:pt x="88" y="50"/>
                                <a:pt x="88" y="50"/>
                                <a:pt x="88" y="50"/>
                              </a:cubicBezTo>
                              <a:cubicBezTo>
                                <a:pt x="91" y="50"/>
                                <a:pt x="93" y="48"/>
                                <a:pt x="93" y="45"/>
                              </a:cubicBezTo>
                              <a:cubicBezTo>
                                <a:pt x="93" y="43"/>
                                <a:pt x="92" y="41"/>
                                <a:pt x="90" y="40"/>
                              </a:cubicBezTo>
                              <a:cubicBezTo>
                                <a:pt x="91" y="37"/>
                                <a:pt x="92" y="34"/>
                                <a:pt x="92" y="31"/>
                              </a:cubicBezTo>
                              <a:cubicBezTo>
                                <a:pt x="92" y="14"/>
                                <a:pt x="79" y="0"/>
                                <a:pt x="63" y="0"/>
                              </a:cubicBezTo>
                              <a:cubicBezTo>
                                <a:pt x="47" y="0"/>
                                <a:pt x="35" y="14"/>
                                <a:pt x="35" y="31"/>
                              </a:cubicBezTo>
                              <a:cubicBezTo>
                                <a:pt x="35" y="34"/>
                                <a:pt x="35" y="37"/>
                                <a:pt x="36" y="40"/>
                              </a:cubicBezTo>
                              <a:cubicBezTo>
                                <a:pt x="35" y="41"/>
                                <a:pt x="33" y="43"/>
                                <a:pt x="33" y="45"/>
                              </a:cubicBezTo>
                              <a:close/>
                              <a:moveTo>
                                <a:pt x="125" y="109"/>
                              </a:moveTo>
                              <a:cubicBezTo>
                                <a:pt x="114" y="98"/>
                                <a:pt x="100" y="90"/>
                                <a:pt x="84" y="86"/>
                              </a:cubicBezTo>
                              <a:cubicBezTo>
                                <a:pt x="84" y="86"/>
                                <a:pt x="84" y="86"/>
                                <a:pt x="83" y="86"/>
                              </a:cubicBezTo>
                              <a:cubicBezTo>
                                <a:pt x="82" y="86"/>
                                <a:pt x="82" y="86"/>
                                <a:pt x="82" y="86"/>
                              </a:cubicBezTo>
                              <a:cubicBezTo>
                                <a:pt x="81" y="86"/>
                                <a:pt x="81" y="86"/>
                                <a:pt x="80" y="86"/>
                              </a:cubicBezTo>
                              <a:cubicBezTo>
                                <a:pt x="76" y="88"/>
                                <a:pt x="70" y="90"/>
                                <a:pt x="63" y="90"/>
                              </a:cubicBezTo>
                              <a:cubicBezTo>
                                <a:pt x="57" y="90"/>
                                <a:pt x="50" y="88"/>
                                <a:pt x="46" y="86"/>
                              </a:cubicBezTo>
                              <a:cubicBezTo>
                                <a:pt x="45" y="86"/>
                                <a:pt x="45" y="86"/>
                                <a:pt x="45" y="86"/>
                              </a:cubicBezTo>
                              <a:cubicBezTo>
                                <a:pt x="44" y="86"/>
                                <a:pt x="44" y="86"/>
                                <a:pt x="44" y="86"/>
                              </a:cubicBezTo>
                              <a:cubicBezTo>
                                <a:pt x="43" y="86"/>
                                <a:pt x="43" y="86"/>
                                <a:pt x="43" y="86"/>
                              </a:cubicBezTo>
                              <a:cubicBezTo>
                                <a:pt x="27" y="89"/>
                                <a:pt x="13" y="97"/>
                                <a:pt x="1" y="109"/>
                              </a:cubicBezTo>
                              <a:cubicBezTo>
                                <a:pt x="0" y="109"/>
                                <a:pt x="0" y="110"/>
                                <a:pt x="0" y="111"/>
                              </a:cubicBezTo>
                              <a:cubicBezTo>
                                <a:pt x="0" y="120"/>
                                <a:pt x="0" y="120"/>
                                <a:pt x="0" y="120"/>
                              </a:cubicBezTo>
                              <a:cubicBezTo>
                                <a:pt x="0" y="122"/>
                                <a:pt x="1" y="123"/>
                                <a:pt x="3" y="123"/>
                              </a:cubicBezTo>
                              <a:cubicBezTo>
                                <a:pt x="124" y="123"/>
                                <a:pt x="124" y="123"/>
                                <a:pt x="124" y="123"/>
                              </a:cubicBezTo>
                              <a:cubicBezTo>
                                <a:pt x="125" y="123"/>
                                <a:pt x="126" y="122"/>
                                <a:pt x="126" y="120"/>
                              </a:cubicBezTo>
                              <a:cubicBezTo>
                                <a:pt x="126" y="111"/>
                                <a:pt x="126" y="111"/>
                                <a:pt x="126" y="111"/>
                              </a:cubicBezTo>
                              <a:cubicBezTo>
                                <a:pt x="126" y="110"/>
                                <a:pt x="126" y="109"/>
                                <a:pt x="125" y="109"/>
                              </a:cubicBezTo>
                              <a:close/>
                              <a:moveTo>
                                <a:pt x="125" y="109"/>
                              </a:moveTo>
                              <a:cubicBezTo>
                                <a:pt x="125" y="109"/>
                                <a:pt x="125" y="109"/>
                                <a:pt x="125" y="109"/>
                              </a:cubicBezTo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05" o:spid="_x0000_s1026" o:spt="100" style="position:absolute;left:0pt;margin-left:3pt;margin-top:52.5pt;height:12.35pt;width:12.75pt;z-index:251670528;mso-width-relative:page;mso-height-relative:page;" fillcolor="#4472C4 [3208]" filled="t" stroked="f" coordsize="126,123" o:gfxdata="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" path="m33,45c33,48,36,50,38,50c38,50,38,50,38,50c39,64,50,77,63,77c76,77,87,64,88,50c88,50,88,50,88,50c91,50,93,48,93,45c93,43,92,41,90,40c91,37,92,34,92,31c92,14,79,0,63,0c47,0,35,14,35,31c35,34,35,37,36,40c35,41,33,43,33,45xm125,109c114,98,100,90,84,86c84,86,84,86,83,86c82,86,82,86,82,86c81,86,81,86,80,86c76,88,70,90,63,90c57,90,50,88,46,86c45,86,45,86,45,86c44,86,44,86,44,86c43,86,43,86,43,86c27,89,13,97,1,109c0,109,0,110,0,111c0,120,0,120,0,120c0,122,1,123,3,123c124,123,124,123,124,123c125,123,126,122,126,120c126,111,126,111,126,111c126,110,126,109,125,109xm125,109c125,109,125,109,125,109e">
                <v:path o:connectlocs="42408,57382;48834,63758;48834,63758;80962,98187;113090,63758;113090,63758;119516,57382;115660,51006;118230,39530;80962,0;44979,39530;46264,51006;42408,57382;160639,138992;107950,109663;106664,109663;105379,109663;102809,109663;80962,114764;59115,109663;57830,109663;56545,109663;55260,109663;1285,138992;0,141543;0,153019;3855,156845;159354,156845;161925,153019;161925,141543;160639,138992;160639,138992;160639,138992" o:connectangles="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8F08522" wp14:editId="1E304FDB">
                <wp:simplePos x="0" y="0"/>
                <wp:positionH relativeFrom="margin">
                  <wp:posOffset>304800</wp:posOffset>
                </wp:positionH>
                <wp:positionV relativeFrom="paragraph">
                  <wp:posOffset>558165</wp:posOffset>
                </wp:positionV>
                <wp:extent cx="5471795" cy="41846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000" cy="418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65422" w14:textId="2E62DD67" w:rsidR="00935E59" w:rsidRDefault="000C4D94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2</w:t>
                            </w:r>
                            <w:r w:rsidR="006A5DA6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岁</w:t>
                            </w:r>
                            <w:r w:rsidR="006A5DA6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 xml:space="preserve"> </w:t>
                            </w:r>
                            <w:r w:rsidR="006A5DA6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 xml:space="preserve">             </w:t>
                            </w:r>
                            <w:r w:rsidR="006A5DA6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136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-</w:t>
                            </w:r>
                            <w:r w:rsidR="006A5DA6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4840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-</w:t>
                            </w:r>
                            <w:r w:rsidR="006A5DA6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3541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 xml:space="preserve">             </w:t>
                            </w:r>
                            <w:r w:rsidR="006A5DA6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1280065541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@</w:t>
                            </w:r>
                            <w:r w:rsidR="006A5DA6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qq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08522" id="文本框 2" o:spid="_x0000_s1043" type="#_x0000_t202" style="position:absolute;left:0;text-align:left;margin-left:24pt;margin-top:43.95pt;width:430.85pt;height:32.95pt;z-index:251651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" filled="f" stroked="f" strokeweight=".5pt">
                <v:textbox style="mso-fit-shape-to-text:t">
                  <w:txbxContent>
                    <w:p w14:paraId="32E65422" w14:textId="2E62DD67" w:rsidR="00935E59" w:rsidRDefault="000C4D94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2</w:t>
                      </w:r>
                      <w:r w:rsidR="006A5DA6"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3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岁</w:t>
                      </w:r>
                      <w:r w:rsidR="006A5DA6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 xml:space="preserve"> </w:t>
                      </w:r>
                      <w:r w:rsidR="006A5DA6"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 xml:space="preserve">             </w:t>
                      </w:r>
                      <w:r w:rsidR="006A5DA6"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136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-</w:t>
                      </w:r>
                      <w:r w:rsidR="006A5DA6"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4840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-</w:t>
                      </w:r>
                      <w:r w:rsidR="006A5DA6"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3541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 xml:space="preserve">             </w:t>
                      </w:r>
                      <w:r w:rsidR="006A5DA6"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1280065541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@</w:t>
                      </w:r>
                      <w:r w:rsidR="006A5DA6"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qq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E744A9E" wp14:editId="0E5F62DF">
                <wp:simplePos x="0" y="0"/>
                <wp:positionH relativeFrom="margin">
                  <wp:posOffset>-95250</wp:posOffset>
                </wp:positionH>
                <wp:positionV relativeFrom="paragraph">
                  <wp:posOffset>1866900</wp:posOffset>
                </wp:positionV>
                <wp:extent cx="6839585" cy="9458325"/>
                <wp:effectExtent l="0" t="0" r="0" b="0"/>
                <wp:wrapNone/>
                <wp:docPr id="594" name="文本框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9585" cy="9458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8CF6F" w14:textId="630CFF54" w:rsidR="00935E59" w:rsidRDefault="000C4D94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472C4" w:themeColor="accent5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72C4" w:themeColor="accent5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  <w:color w:val="4472C4" w:themeColor="accent5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72C4" w:themeColor="accent5"/>
                              </w:rPr>
                              <w:t>.09-201</w:t>
                            </w:r>
                            <w:r>
                              <w:rPr>
                                <w:rFonts w:ascii="微软雅黑" w:eastAsia="微软雅黑" w:hAnsi="微软雅黑"/>
                                <w:color w:val="4472C4" w:themeColor="accent5"/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72C4" w:themeColor="accent5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/>
                                <w:color w:val="4472C4" w:themeColor="accent5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72C4" w:themeColor="accent5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472C4" w:themeColor="accent5"/>
                              </w:rPr>
                              <w:t xml:space="preserve">              </w:t>
                            </w:r>
                            <w:r w:rsidR="00C63BC1">
                              <w:rPr>
                                <w:rFonts w:ascii="微软雅黑" w:eastAsia="微软雅黑" w:hAnsi="微软雅黑" w:hint="eastAsia"/>
                                <w:color w:val="4472C4" w:themeColor="accent5"/>
                              </w:rPr>
                              <w:t>重庆理工</w:t>
                            </w:r>
                            <w:r>
                              <w:rPr>
                                <w:rFonts w:ascii="微软雅黑" w:eastAsia="微软雅黑" w:hAnsi="微软雅黑"/>
                                <w:color w:val="4472C4" w:themeColor="accent5"/>
                              </w:rPr>
                              <w:t>大学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72C4" w:themeColor="accent5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472C4" w:themeColor="accent5"/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472C4" w:themeColor="accent5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472C4" w:themeColor="accent5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472C4" w:themeColor="accent5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472C4" w:themeColor="accent5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472C4" w:themeColor="accent5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472C4" w:themeColor="accent5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472C4" w:themeColor="accent5"/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72C4" w:themeColor="accent5"/>
                              </w:rPr>
                              <w:t>软件</w:t>
                            </w:r>
                            <w:r>
                              <w:rPr>
                                <w:rFonts w:ascii="微软雅黑" w:eastAsia="微软雅黑" w:hAnsi="微软雅黑"/>
                                <w:color w:val="4472C4" w:themeColor="accent5"/>
                              </w:rPr>
                              <w:t>工程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72C4" w:themeColor="accent5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472C4" w:themeColor="accent5"/>
                              </w:rPr>
                              <w:t xml:space="preserve">   /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72C4" w:themeColor="accent5"/>
                              </w:rPr>
                              <w:t>本科</w:t>
                            </w:r>
                          </w:p>
                          <w:p w14:paraId="0F6AB623" w14:textId="77777777" w:rsidR="00935E59" w:rsidRPr="00C63BC1" w:rsidRDefault="00935E59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</w:pPr>
                          </w:p>
                          <w:p w14:paraId="0BDA03E8" w14:textId="77777777" w:rsidR="00935E59" w:rsidRDefault="00935E59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14:paraId="45D48EAF" w14:textId="77777777" w:rsidR="00935E59" w:rsidRDefault="00935E59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14:paraId="06729A48" w14:textId="75707FA8" w:rsidR="00935E59" w:rsidRDefault="004D774D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4D774D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熟悉掌握HTML5标签和CSS运用以及新增的属性进行页面重构</w:t>
                            </w:r>
                            <w:r w:rsidR="000C4D94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。</w:t>
                            </w:r>
                          </w:p>
                          <w:p w14:paraId="7595734D" w14:textId="43F53F6B" w:rsidR="00935E59" w:rsidRDefault="004D774D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4D774D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熟悉JavaScript核心基础，掌握ES6常用语法，对Typescript有一定了解</w:t>
                            </w:r>
                            <w:r w:rsidR="000C4D94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。</w:t>
                            </w:r>
                          </w:p>
                          <w:p w14:paraId="01754531" w14:textId="18E04497" w:rsidR="00935E59" w:rsidRDefault="004D774D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4D774D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熟练运用Vue框架，擅长使用Vue全家桶进行项目开发</w:t>
                            </w:r>
                            <w:r w:rsidR="000C4D94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。</w:t>
                            </w:r>
                          </w:p>
                          <w:p w14:paraId="0AEC11CA" w14:textId="298EDEA0" w:rsidR="00935E59" w:rsidRDefault="004D774D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4D774D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熟练运用ElementUI、ViewUI、Vant、Echarts等前端框架的运用，能够快速实现页面的开发</w:t>
                            </w:r>
                            <w:r w:rsidR="000C4D94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。</w:t>
                            </w:r>
                          </w:p>
                          <w:p w14:paraId="1D733393" w14:textId="41F48873" w:rsidR="00935E59" w:rsidRDefault="004D774D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4D774D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了解Webpack前端自动化构建工具，ngnix基础配置以及Git、SVN等工具进行团队开发合作</w:t>
                            </w:r>
                            <w:r w:rsidR="000C4D94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。</w:t>
                            </w:r>
                          </w:p>
                          <w:p w14:paraId="678E4E6D" w14:textId="141D2C98" w:rsidR="00935E59" w:rsidRDefault="004D774D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4D774D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了解Sass、Less预编译的基础用法，实现CSS的管理和维护</w:t>
                            </w:r>
                            <w:r w:rsidR="000C4D94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。</w:t>
                            </w:r>
                          </w:p>
                          <w:p w14:paraId="5963A0BF" w14:textId="77777777" w:rsidR="00935E59" w:rsidRDefault="00935E59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14:paraId="5E1AAC2E" w14:textId="77777777" w:rsidR="00935E59" w:rsidRDefault="00935E59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14:paraId="404C5706" w14:textId="77777777" w:rsidR="00935E59" w:rsidRDefault="00935E59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14:paraId="4BB353C0" w14:textId="76E225FD" w:rsidR="00935E59" w:rsidRDefault="000C4D94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472C4" w:themeColor="accent5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472C4" w:themeColor="accent5"/>
                              </w:rPr>
                              <w:t>201</w:t>
                            </w:r>
                            <w:r w:rsidR="002E45D5">
                              <w:rPr>
                                <w:rFonts w:ascii="微软雅黑" w:eastAsia="微软雅黑" w:hAnsi="微软雅黑"/>
                                <w:color w:val="4472C4" w:themeColor="accent5"/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/>
                                <w:color w:val="4472C4" w:themeColor="accent5"/>
                              </w:rPr>
                              <w:t>.0</w:t>
                            </w:r>
                            <w:r w:rsidR="002E45D5">
                              <w:rPr>
                                <w:rFonts w:ascii="微软雅黑" w:eastAsia="微软雅黑" w:hAnsi="微软雅黑"/>
                                <w:color w:val="4472C4" w:themeColor="accent5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/>
                                <w:color w:val="4472C4" w:themeColor="accent5"/>
                              </w:rPr>
                              <w:t>-</w:t>
                            </w:r>
                            <w:r w:rsidR="002E45D5">
                              <w:rPr>
                                <w:rFonts w:ascii="微软雅黑" w:eastAsia="微软雅黑" w:hAnsi="微软雅黑" w:hint="eastAsia"/>
                                <w:color w:val="4472C4" w:themeColor="accent5"/>
                              </w:rPr>
                              <w:t>至今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72C4" w:themeColor="accent5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472C4" w:themeColor="accent5"/>
                              </w:rPr>
                              <w:t xml:space="preserve">              </w:t>
                            </w:r>
                            <w:r w:rsidR="002E45D5">
                              <w:rPr>
                                <w:rFonts w:ascii="微软雅黑" w:eastAsia="微软雅黑" w:hAnsi="微软雅黑" w:hint="eastAsia"/>
                                <w:color w:val="4472C4" w:themeColor="accent5"/>
                              </w:rPr>
                              <w:t>企业视频彩铃管理网站</w:t>
                            </w:r>
                            <w:r w:rsidR="00A83AF6">
                              <w:rPr>
                                <w:rFonts w:ascii="微软雅黑" w:eastAsia="微软雅黑" w:hAnsi="微软雅黑" w:hint="eastAsia"/>
                                <w:color w:val="4472C4" w:themeColor="accent5"/>
                              </w:rPr>
                              <w:t>、</w:t>
                            </w:r>
                            <w:r w:rsidR="002E45D5">
                              <w:rPr>
                                <w:rFonts w:ascii="微软雅黑" w:eastAsia="微软雅黑" w:hAnsi="微软雅黑" w:hint="eastAsia"/>
                                <w:color w:val="4472C4" w:themeColor="accent5"/>
                              </w:rPr>
                              <w:t>H</w:t>
                            </w:r>
                            <w:r w:rsidR="002E45D5">
                              <w:rPr>
                                <w:rFonts w:ascii="微软雅黑" w:eastAsia="微软雅黑" w:hAnsi="微软雅黑"/>
                                <w:color w:val="4472C4" w:themeColor="accent5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72C4" w:themeColor="accent5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472C4" w:themeColor="accent5"/>
                              </w:rPr>
                              <w:t xml:space="preserve"> </w:t>
                            </w:r>
                            <w:r w:rsidR="002E45D5">
                              <w:rPr>
                                <w:rFonts w:ascii="微软雅黑" w:eastAsia="微软雅黑" w:hAnsi="微软雅黑"/>
                                <w:color w:val="4472C4" w:themeColor="accent5"/>
                              </w:rPr>
                              <w:t xml:space="preserve"> </w:t>
                            </w:r>
                          </w:p>
                          <w:p w14:paraId="39A0CD09" w14:textId="77777777" w:rsidR="00935E59" w:rsidRDefault="000C4D94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参与开发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C9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韵达定价计费系统，主要是报表的开发和维护，处理报表需求，形成文档。</w:t>
                            </w:r>
                          </w:p>
                          <w:p w14:paraId="68E69567" w14:textId="77777777" w:rsidR="00935E59" w:rsidRDefault="000C4D94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用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Axure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画出报表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UI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原型，待需求部门审核通过、数据库模型设计完成后对相关功能进行开发。</w:t>
                            </w:r>
                          </w:p>
                          <w:p w14:paraId="70FE8707" w14:textId="77777777" w:rsidR="00935E59" w:rsidRDefault="00935E59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14:paraId="6F8F05FC" w14:textId="0E59AD8A" w:rsidR="00935E59" w:rsidRDefault="000C4D94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472C4" w:themeColor="accent5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72C4" w:themeColor="accent5"/>
                              </w:rPr>
                              <w:t>20</w:t>
                            </w:r>
                            <w:r w:rsidR="002E45D5">
                              <w:rPr>
                                <w:rFonts w:ascii="微软雅黑" w:eastAsia="微软雅黑" w:hAnsi="微软雅黑"/>
                                <w:color w:val="4472C4" w:themeColor="accent5"/>
                              </w:rPr>
                              <w:t>20.11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72C4" w:themeColor="accent5"/>
                              </w:rPr>
                              <w:t>-</w:t>
                            </w:r>
                            <w:r w:rsidR="002E45D5">
                              <w:rPr>
                                <w:rFonts w:ascii="微软雅黑" w:eastAsia="微软雅黑" w:hAnsi="微软雅黑" w:hint="eastAsia"/>
                                <w:color w:val="4472C4" w:themeColor="accent5"/>
                              </w:rPr>
                              <w:t>至今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72C4" w:themeColor="accent5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472C4" w:themeColor="accent5"/>
                              </w:rPr>
                              <w:t xml:space="preserve">              </w:t>
                            </w:r>
                            <w:r w:rsidR="002E45D5">
                              <w:rPr>
                                <w:rFonts w:ascii="微软雅黑" w:eastAsia="微软雅黑" w:hAnsi="微软雅黑" w:hint="eastAsia"/>
                                <w:color w:val="4472C4" w:themeColor="accent5"/>
                              </w:rPr>
                              <w:t>跨网融合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72C4" w:themeColor="accent5"/>
                              </w:rPr>
                              <w:t>业务运营</w:t>
                            </w:r>
                            <w:r w:rsidR="002E45D5">
                              <w:rPr>
                                <w:rFonts w:ascii="微软雅黑" w:eastAsia="微软雅黑" w:hAnsi="微软雅黑" w:hint="eastAsia"/>
                                <w:color w:val="4472C4" w:themeColor="accent5"/>
                              </w:rPr>
                              <w:t>平台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72C4" w:themeColor="accent5"/>
                              </w:rPr>
                              <w:tab/>
                              <w:t xml:space="preserve">    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472C4" w:themeColor="accent5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472C4" w:themeColor="accent5"/>
                              </w:rPr>
                              <w:t xml:space="preserve">  </w:t>
                            </w:r>
                          </w:p>
                          <w:p w14:paraId="5CE58ADB" w14:textId="77777777" w:rsidR="00935E59" w:rsidRDefault="000C4D94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与产品人员就活动进行沟通，跟踪活动物料，对活动进行排期。</w:t>
                            </w:r>
                          </w:p>
                          <w:p w14:paraId="6D0CEC91" w14:textId="77777777" w:rsidR="00935E59" w:rsidRDefault="000C4D94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相关开发和市场人员就活动需求进行沟通，根据物料写测试用例，然后给开发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review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，开发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review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完成后对开发人员提测活动进行测试，将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Bug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反馈给开发人员，待修复完成后，发测试完成邮。</w:t>
                            </w:r>
                          </w:p>
                          <w:p w14:paraId="23DC5DEE" w14:textId="77777777" w:rsidR="00935E59" w:rsidRDefault="000C4D94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参与大众点评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APP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相关接口的测试，编写相关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API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测试用例。</w:t>
                            </w:r>
                          </w:p>
                          <w:p w14:paraId="7880CF18" w14:textId="7DE4FB25" w:rsidR="00935E59" w:rsidRDefault="00935E59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14:paraId="5483BD1E" w14:textId="5CFAF958" w:rsidR="00D262A4" w:rsidRDefault="00D262A4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14:paraId="233C8FD2" w14:textId="65661F83" w:rsidR="00D262A4" w:rsidRDefault="00D262A4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14:paraId="19D3D596" w14:textId="6EB58BAB" w:rsidR="00D262A4" w:rsidRDefault="00D262A4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14:paraId="45BC1775" w14:textId="5BDCB28D" w:rsidR="00D262A4" w:rsidRDefault="00D262A4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14:paraId="3CBABD44" w14:textId="62FB9EB6" w:rsidR="00D262A4" w:rsidRDefault="00D262A4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14:paraId="6A04911E" w14:textId="77777777" w:rsidR="00D262A4" w:rsidRDefault="00D262A4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</w:pPr>
                          </w:p>
                          <w:p w14:paraId="0095C9D4" w14:textId="77777777" w:rsidR="00935E59" w:rsidRDefault="000C4D94">
                            <w:pPr>
                              <w:pStyle w:val="a7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热衷于网站开发和擅长运用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html5+css3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进行页面的布局，能很好根据用户需求完成各种可用、易用、美观的用户交互网页。</w:t>
                            </w:r>
                          </w:p>
                          <w:p w14:paraId="0D6C721B" w14:textId="77777777" w:rsidR="00935E59" w:rsidRDefault="000C4D94">
                            <w:pPr>
                              <w:pStyle w:val="a7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自信，乐观，对前端开发具有很大的热情。具备良好的规范代码风格，有较强的学习能力。</w:t>
                            </w:r>
                          </w:p>
                          <w:p w14:paraId="1462301B" w14:textId="77777777" w:rsidR="00935E59" w:rsidRDefault="000C4D94">
                            <w:pPr>
                              <w:pStyle w:val="a7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对网页的视觉表现、用户体验有自己的独特理解。有钻研精神，对代码感兴趣，勇于迎接新挑战。</w:t>
                            </w:r>
                          </w:p>
                          <w:p w14:paraId="15DC46ED" w14:textId="77777777" w:rsidR="00935E59" w:rsidRDefault="000C4D94">
                            <w:pPr>
                              <w:pStyle w:val="a7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具有良好的计算机基础知识，有较好的沟通能力，能够协调团队进行项目的开发设计。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44A9E" id="文本框 594" o:spid="_x0000_s1044" type="#_x0000_t202" style="position:absolute;left:0;text-align:left;margin-left:-7.5pt;margin-top:147pt;width:538.55pt;height:744.75pt;z-index:251653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" filled="f" stroked="f" strokeweight=".5pt">
                <v:textbox style="mso-fit-shape-to-text:t">
                  <w:txbxContent>
                    <w:p w14:paraId="45E8CF6F" w14:textId="630CFF54" w:rsidR="00935E59" w:rsidRDefault="000C4D94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472C4" w:themeColor="accent5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72C4" w:themeColor="accent5"/>
                        </w:rPr>
                        <w:t>201</w:t>
                      </w:r>
                      <w:r>
                        <w:rPr>
                          <w:rFonts w:ascii="微软雅黑" w:eastAsia="微软雅黑" w:hAnsi="微软雅黑"/>
                          <w:color w:val="4472C4" w:themeColor="accent5"/>
                        </w:rPr>
                        <w:t>5</w:t>
                      </w:r>
                      <w:r>
                        <w:rPr>
                          <w:rFonts w:ascii="微软雅黑" w:eastAsia="微软雅黑" w:hAnsi="微软雅黑" w:hint="eastAsia"/>
                          <w:color w:val="4472C4" w:themeColor="accent5"/>
                        </w:rPr>
                        <w:t>.09-201</w:t>
                      </w:r>
                      <w:r>
                        <w:rPr>
                          <w:rFonts w:ascii="微软雅黑" w:eastAsia="微软雅黑" w:hAnsi="微软雅黑"/>
                          <w:color w:val="4472C4" w:themeColor="accent5"/>
                        </w:rPr>
                        <w:t>9</w:t>
                      </w:r>
                      <w:r>
                        <w:rPr>
                          <w:rFonts w:ascii="微软雅黑" w:eastAsia="微软雅黑" w:hAnsi="微软雅黑" w:hint="eastAsia"/>
                          <w:color w:val="4472C4" w:themeColor="accent5"/>
                        </w:rPr>
                        <w:t>.0</w:t>
                      </w:r>
                      <w:r>
                        <w:rPr>
                          <w:rFonts w:ascii="微软雅黑" w:eastAsia="微软雅黑" w:hAnsi="微软雅黑"/>
                          <w:color w:val="4472C4" w:themeColor="accent5"/>
                        </w:rPr>
                        <w:t>6</w:t>
                      </w:r>
                      <w:r>
                        <w:rPr>
                          <w:rFonts w:ascii="微软雅黑" w:eastAsia="微软雅黑" w:hAnsi="微软雅黑" w:hint="eastAsia"/>
                          <w:color w:val="4472C4" w:themeColor="accent5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/>
                          <w:color w:val="4472C4" w:themeColor="accent5"/>
                        </w:rPr>
                        <w:t xml:space="preserve">              </w:t>
                      </w:r>
                      <w:r w:rsidR="00C63BC1">
                        <w:rPr>
                          <w:rFonts w:ascii="微软雅黑" w:eastAsia="微软雅黑" w:hAnsi="微软雅黑" w:hint="eastAsia"/>
                          <w:color w:val="4472C4" w:themeColor="accent5"/>
                        </w:rPr>
                        <w:t>重庆理工</w:t>
                      </w:r>
                      <w:r>
                        <w:rPr>
                          <w:rFonts w:ascii="微软雅黑" w:eastAsia="微软雅黑" w:hAnsi="微软雅黑"/>
                          <w:color w:val="4472C4" w:themeColor="accent5"/>
                        </w:rPr>
                        <w:t>大学</w:t>
                      </w:r>
                      <w:r>
                        <w:rPr>
                          <w:rFonts w:ascii="微软雅黑" w:eastAsia="微软雅黑" w:hAnsi="微软雅黑" w:hint="eastAsia"/>
                          <w:color w:val="4472C4" w:themeColor="accent5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/>
                          <w:color w:val="4472C4" w:themeColor="accent5"/>
                        </w:rPr>
                        <w:t xml:space="preserve">           </w:t>
                      </w:r>
                      <w:r>
                        <w:rPr>
                          <w:rFonts w:ascii="微软雅黑" w:eastAsia="微软雅黑" w:hAnsi="微软雅黑"/>
                          <w:color w:val="4472C4" w:themeColor="accent5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4472C4" w:themeColor="accent5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4472C4" w:themeColor="accent5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4472C4" w:themeColor="accent5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4472C4" w:themeColor="accent5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4472C4" w:themeColor="accent5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4472C4" w:themeColor="accent5"/>
                        </w:rPr>
                        <w:t xml:space="preserve">            </w:t>
                      </w:r>
                      <w:r>
                        <w:rPr>
                          <w:rFonts w:ascii="微软雅黑" w:eastAsia="微软雅黑" w:hAnsi="微软雅黑" w:hint="eastAsia"/>
                          <w:color w:val="4472C4" w:themeColor="accent5"/>
                        </w:rPr>
                        <w:t>软件</w:t>
                      </w:r>
                      <w:r>
                        <w:rPr>
                          <w:rFonts w:ascii="微软雅黑" w:eastAsia="微软雅黑" w:hAnsi="微软雅黑"/>
                          <w:color w:val="4472C4" w:themeColor="accent5"/>
                        </w:rPr>
                        <w:t>工程</w:t>
                      </w:r>
                      <w:r>
                        <w:rPr>
                          <w:rFonts w:ascii="微软雅黑" w:eastAsia="微软雅黑" w:hAnsi="微软雅黑" w:hint="eastAsia"/>
                          <w:color w:val="4472C4" w:themeColor="accent5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4472C4" w:themeColor="accent5"/>
                        </w:rPr>
                        <w:t xml:space="preserve">   /   </w:t>
                      </w:r>
                      <w:r>
                        <w:rPr>
                          <w:rFonts w:ascii="微软雅黑" w:eastAsia="微软雅黑" w:hAnsi="微软雅黑" w:hint="eastAsia"/>
                          <w:color w:val="4472C4" w:themeColor="accent5"/>
                        </w:rPr>
                        <w:t>本科</w:t>
                      </w:r>
                    </w:p>
                    <w:p w14:paraId="0F6AB623" w14:textId="77777777" w:rsidR="00935E59" w:rsidRPr="00C63BC1" w:rsidRDefault="00935E59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</w:pPr>
                    </w:p>
                    <w:p w14:paraId="0BDA03E8" w14:textId="77777777" w:rsidR="00935E59" w:rsidRDefault="00935E59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14:paraId="45D48EAF" w14:textId="77777777" w:rsidR="00935E59" w:rsidRDefault="00935E59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14:paraId="06729A48" w14:textId="75707FA8" w:rsidR="00935E59" w:rsidRDefault="004D774D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4D774D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熟悉掌握HTML5标签和CSS运用以及新增的属性进行页面重构</w:t>
                      </w:r>
                      <w:r w:rsidR="000C4D94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。</w:t>
                      </w:r>
                    </w:p>
                    <w:p w14:paraId="7595734D" w14:textId="43F53F6B" w:rsidR="00935E59" w:rsidRDefault="004D774D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4D774D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熟悉JavaScript核心基础，掌握ES6常用语法，对Typescript有一定了解</w:t>
                      </w:r>
                      <w:r w:rsidR="000C4D94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。</w:t>
                      </w:r>
                    </w:p>
                    <w:p w14:paraId="01754531" w14:textId="18E04497" w:rsidR="00935E59" w:rsidRDefault="004D774D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4D774D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熟练运用Vue框架，擅长使用Vue全家桶进行项目开发</w:t>
                      </w:r>
                      <w:r w:rsidR="000C4D94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。</w:t>
                      </w:r>
                    </w:p>
                    <w:p w14:paraId="0AEC11CA" w14:textId="298EDEA0" w:rsidR="00935E59" w:rsidRDefault="004D774D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4D774D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熟练运用ElementUI、ViewUI、Vant、Echarts等前端框架的运用，能够快速实现页面的开发</w:t>
                      </w:r>
                      <w:r w:rsidR="000C4D94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。</w:t>
                      </w:r>
                    </w:p>
                    <w:p w14:paraId="1D733393" w14:textId="41F48873" w:rsidR="00935E59" w:rsidRDefault="004D774D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4D774D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了解Webpack前端自动化构建工具，ngnix基础配置以及Git、SVN等工具进行团队开发合作</w:t>
                      </w:r>
                      <w:r w:rsidR="000C4D94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。</w:t>
                      </w:r>
                    </w:p>
                    <w:p w14:paraId="678E4E6D" w14:textId="141D2C98" w:rsidR="00935E59" w:rsidRDefault="004D774D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4D774D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了解Sass、Less预编译的基础用法，实现CSS的管理和维护</w:t>
                      </w:r>
                      <w:r w:rsidR="000C4D94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。</w:t>
                      </w:r>
                    </w:p>
                    <w:p w14:paraId="5963A0BF" w14:textId="77777777" w:rsidR="00935E59" w:rsidRDefault="00935E59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14:paraId="5E1AAC2E" w14:textId="77777777" w:rsidR="00935E59" w:rsidRDefault="00935E59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14:paraId="404C5706" w14:textId="77777777" w:rsidR="00935E59" w:rsidRDefault="00935E59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14:paraId="4BB353C0" w14:textId="76E225FD" w:rsidR="00935E59" w:rsidRDefault="000C4D94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472C4" w:themeColor="accent5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472C4" w:themeColor="accent5"/>
                        </w:rPr>
                        <w:t>201</w:t>
                      </w:r>
                      <w:r w:rsidR="002E45D5">
                        <w:rPr>
                          <w:rFonts w:ascii="微软雅黑" w:eastAsia="微软雅黑" w:hAnsi="微软雅黑"/>
                          <w:color w:val="4472C4" w:themeColor="accent5"/>
                        </w:rPr>
                        <w:t>9</w:t>
                      </w:r>
                      <w:r>
                        <w:rPr>
                          <w:rFonts w:ascii="微软雅黑" w:eastAsia="微软雅黑" w:hAnsi="微软雅黑"/>
                          <w:color w:val="4472C4" w:themeColor="accent5"/>
                        </w:rPr>
                        <w:t>.0</w:t>
                      </w:r>
                      <w:r w:rsidR="002E45D5">
                        <w:rPr>
                          <w:rFonts w:ascii="微软雅黑" w:eastAsia="微软雅黑" w:hAnsi="微软雅黑"/>
                          <w:color w:val="4472C4" w:themeColor="accent5"/>
                        </w:rPr>
                        <w:t>3</w:t>
                      </w:r>
                      <w:r>
                        <w:rPr>
                          <w:rFonts w:ascii="微软雅黑" w:eastAsia="微软雅黑" w:hAnsi="微软雅黑"/>
                          <w:color w:val="4472C4" w:themeColor="accent5"/>
                        </w:rPr>
                        <w:t>-</w:t>
                      </w:r>
                      <w:r w:rsidR="002E45D5">
                        <w:rPr>
                          <w:rFonts w:ascii="微软雅黑" w:eastAsia="微软雅黑" w:hAnsi="微软雅黑" w:hint="eastAsia"/>
                          <w:color w:val="4472C4" w:themeColor="accent5"/>
                        </w:rPr>
                        <w:t>至今</w:t>
                      </w:r>
                      <w:r>
                        <w:rPr>
                          <w:rFonts w:ascii="微软雅黑" w:eastAsia="微软雅黑" w:hAnsi="微软雅黑" w:hint="eastAsia"/>
                          <w:color w:val="4472C4" w:themeColor="accent5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/>
                          <w:color w:val="4472C4" w:themeColor="accent5"/>
                        </w:rPr>
                        <w:t xml:space="preserve">              </w:t>
                      </w:r>
                      <w:r w:rsidR="002E45D5">
                        <w:rPr>
                          <w:rFonts w:ascii="微软雅黑" w:eastAsia="微软雅黑" w:hAnsi="微软雅黑" w:hint="eastAsia"/>
                          <w:color w:val="4472C4" w:themeColor="accent5"/>
                        </w:rPr>
                        <w:t>企业视频彩铃管理网站</w:t>
                      </w:r>
                      <w:r w:rsidR="00A83AF6">
                        <w:rPr>
                          <w:rFonts w:ascii="微软雅黑" w:eastAsia="微软雅黑" w:hAnsi="微软雅黑" w:hint="eastAsia"/>
                          <w:color w:val="4472C4" w:themeColor="accent5"/>
                        </w:rPr>
                        <w:t>、</w:t>
                      </w:r>
                      <w:r w:rsidR="002E45D5">
                        <w:rPr>
                          <w:rFonts w:ascii="微软雅黑" w:eastAsia="微软雅黑" w:hAnsi="微软雅黑" w:hint="eastAsia"/>
                          <w:color w:val="4472C4" w:themeColor="accent5"/>
                        </w:rPr>
                        <w:t>H</w:t>
                      </w:r>
                      <w:r w:rsidR="002E45D5">
                        <w:rPr>
                          <w:rFonts w:ascii="微软雅黑" w:eastAsia="微软雅黑" w:hAnsi="微软雅黑"/>
                          <w:color w:val="4472C4" w:themeColor="accent5"/>
                        </w:rPr>
                        <w:t>5</w:t>
                      </w:r>
                      <w:r>
                        <w:rPr>
                          <w:rFonts w:ascii="微软雅黑" w:eastAsia="微软雅黑" w:hAnsi="微软雅黑" w:hint="eastAsia"/>
                          <w:color w:val="4472C4" w:themeColor="accent5"/>
                        </w:rPr>
                        <w:t xml:space="preserve">                  </w:t>
                      </w:r>
                      <w:r>
                        <w:rPr>
                          <w:rFonts w:ascii="微软雅黑" w:eastAsia="微软雅黑" w:hAnsi="微软雅黑"/>
                          <w:color w:val="4472C4" w:themeColor="accent5"/>
                        </w:rPr>
                        <w:t xml:space="preserve"> </w:t>
                      </w:r>
                      <w:r w:rsidR="002E45D5">
                        <w:rPr>
                          <w:rFonts w:ascii="微软雅黑" w:eastAsia="微软雅黑" w:hAnsi="微软雅黑"/>
                          <w:color w:val="4472C4" w:themeColor="accent5"/>
                        </w:rPr>
                        <w:t xml:space="preserve"> </w:t>
                      </w:r>
                    </w:p>
                    <w:p w14:paraId="39A0CD09" w14:textId="77777777" w:rsidR="00935E59" w:rsidRDefault="000C4D94">
                      <w:pPr>
                        <w:pStyle w:val="a7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参与开发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C9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韵达定价计费系统，主要是报表的开发和维护，处理报表需求，形成文档。</w:t>
                      </w:r>
                    </w:p>
                    <w:p w14:paraId="68E69567" w14:textId="77777777" w:rsidR="00935E59" w:rsidRDefault="000C4D94">
                      <w:pPr>
                        <w:pStyle w:val="a7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用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Axure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画出报表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UI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原型，待需求部门审核通过、数据库模型设计完成后对相关功能进行开发。</w:t>
                      </w:r>
                    </w:p>
                    <w:p w14:paraId="70FE8707" w14:textId="77777777" w:rsidR="00935E59" w:rsidRDefault="00935E59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14:paraId="6F8F05FC" w14:textId="0E59AD8A" w:rsidR="00935E59" w:rsidRDefault="000C4D94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472C4" w:themeColor="accent5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72C4" w:themeColor="accent5"/>
                        </w:rPr>
                        <w:t>20</w:t>
                      </w:r>
                      <w:r w:rsidR="002E45D5">
                        <w:rPr>
                          <w:rFonts w:ascii="微软雅黑" w:eastAsia="微软雅黑" w:hAnsi="微软雅黑"/>
                          <w:color w:val="4472C4" w:themeColor="accent5"/>
                        </w:rPr>
                        <w:t>20.11</w:t>
                      </w:r>
                      <w:r>
                        <w:rPr>
                          <w:rFonts w:ascii="微软雅黑" w:eastAsia="微软雅黑" w:hAnsi="微软雅黑" w:hint="eastAsia"/>
                          <w:color w:val="4472C4" w:themeColor="accent5"/>
                        </w:rPr>
                        <w:t>-</w:t>
                      </w:r>
                      <w:r w:rsidR="002E45D5">
                        <w:rPr>
                          <w:rFonts w:ascii="微软雅黑" w:eastAsia="微软雅黑" w:hAnsi="微软雅黑" w:hint="eastAsia"/>
                          <w:color w:val="4472C4" w:themeColor="accent5"/>
                        </w:rPr>
                        <w:t>至今</w:t>
                      </w:r>
                      <w:r>
                        <w:rPr>
                          <w:rFonts w:ascii="微软雅黑" w:eastAsia="微软雅黑" w:hAnsi="微软雅黑" w:hint="eastAsia"/>
                          <w:color w:val="4472C4" w:themeColor="accent5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/>
                          <w:color w:val="4472C4" w:themeColor="accent5"/>
                        </w:rPr>
                        <w:t xml:space="preserve">              </w:t>
                      </w:r>
                      <w:r w:rsidR="002E45D5">
                        <w:rPr>
                          <w:rFonts w:ascii="微软雅黑" w:eastAsia="微软雅黑" w:hAnsi="微软雅黑" w:hint="eastAsia"/>
                          <w:color w:val="4472C4" w:themeColor="accent5"/>
                        </w:rPr>
                        <w:t>跨网融合</w:t>
                      </w:r>
                      <w:r>
                        <w:rPr>
                          <w:rFonts w:ascii="微软雅黑" w:eastAsia="微软雅黑" w:hAnsi="微软雅黑" w:hint="eastAsia"/>
                          <w:color w:val="4472C4" w:themeColor="accent5"/>
                        </w:rPr>
                        <w:t>业务运营</w:t>
                      </w:r>
                      <w:r w:rsidR="002E45D5">
                        <w:rPr>
                          <w:rFonts w:ascii="微软雅黑" w:eastAsia="微软雅黑" w:hAnsi="微软雅黑" w:hint="eastAsia"/>
                          <w:color w:val="4472C4" w:themeColor="accent5"/>
                        </w:rPr>
                        <w:t>平台</w:t>
                      </w:r>
                      <w:r>
                        <w:rPr>
                          <w:rFonts w:ascii="微软雅黑" w:eastAsia="微软雅黑" w:hAnsi="微软雅黑" w:hint="eastAsia"/>
                          <w:color w:val="4472C4" w:themeColor="accent5"/>
                        </w:rPr>
                        <w:tab/>
                        <w:t xml:space="preserve">              </w:t>
                      </w:r>
                      <w:r>
                        <w:rPr>
                          <w:rFonts w:ascii="微软雅黑" w:eastAsia="微软雅黑" w:hAnsi="微软雅黑"/>
                          <w:color w:val="4472C4" w:themeColor="accent5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4472C4" w:themeColor="accent5"/>
                        </w:rPr>
                        <w:t xml:space="preserve">  </w:t>
                      </w:r>
                    </w:p>
                    <w:p w14:paraId="5CE58ADB" w14:textId="77777777" w:rsidR="00935E59" w:rsidRDefault="000C4D94">
                      <w:pPr>
                        <w:pStyle w:val="a7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与产品人员就活动进行沟通，跟踪活动物料，对活动进行排期。</w:t>
                      </w:r>
                    </w:p>
                    <w:p w14:paraId="6D0CEC91" w14:textId="77777777" w:rsidR="00935E59" w:rsidRDefault="000C4D94">
                      <w:pPr>
                        <w:pStyle w:val="a7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与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相关开发和市场人员就活动需求进行沟通，根据物料写测试用例，然后给开发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review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，开发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review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完成后对开发人员提测活动进行测试，将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Bug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反馈给开发人员，待修复完成后，发测试完成邮。</w:t>
                      </w:r>
                    </w:p>
                    <w:p w14:paraId="23DC5DEE" w14:textId="77777777" w:rsidR="00935E59" w:rsidRDefault="000C4D94">
                      <w:pPr>
                        <w:pStyle w:val="a7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参与大众点评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APP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相关接口的测试，编写相关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API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测试用例。</w:t>
                      </w:r>
                    </w:p>
                    <w:p w14:paraId="7880CF18" w14:textId="7DE4FB25" w:rsidR="00935E59" w:rsidRDefault="00935E59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14:paraId="5483BD1E" w14:textId="5CFAF958" w:rsidR="00D262A4" w:rsidRDefault="00D262A4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14:paraId="233C8FD2" w14:textId="65661F83" w:rsidR="00D262A4" w:rsidRDefault="00D262A4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14:paraId="19D3D596" w14:textId="6EB58BAB" w:rsidR="00D262A4" w:rsidRDefault="00D262A4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14:paraId="45BC1775" w14:textId="5BDCB28D" w:rsidR="00D262A4" w:rsidRDefault="00D262A4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14:paraId="3CBABD44" w14:textId="62FB9EB6" w:rsidR="00D262A4" w:rsidRDefault="00D262A4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14:paraId="6A04911E" w14:textId="77777777" w:rsidR="00D262A4" w:rsidRDefault="00D262A4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</w:pPr>
                    </w:p>
                    <w:p w14:paraId="0095C9D4" w14:textId="77777777" w:rsidR="00935E59" w:rsidRDefault="000C4D94">
                      <w:pPr>
                        <w:pStyle w:val="a7"/>
                        <w:numPr>
                          <w:ilvl w:val="0"/>
                          <w:numId w:val="5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热衷于网站开发和擅长运用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html5+css3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进行页面的布局，能很好根据用户需求完成各种可用、易用、美观的用户交互网页。</w:t>
                      </w:r>
                    </w:p>
                    <w:p w14:paraId="0D6C721B" w14:textId="77777777" w:rsidR="00935E59" w:rsidRDefault="000C4D94">
                      <w:pPr>
                        <w:pStyle w:val="a7"/>
                        <w:numPr>
                          <w:ilvl w:val="0"/>
                          <w:numId w:val="5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自信，乐观，对前端开发具有很大的热情。具备良好的规范代码风格，有较强的学习能力。</w:t>
                      </w:r>
                    </w:p>
                    <w:p w14:paraId="1462301B" w14:textId="77777777" w:rsidR="00935E59" w:rsidRDefault="000C4D94">
                      <w:pPr>
                        <w:pStyle w:val="a7"/>
                        <w:numPr>
                          <w:ilvl w:val="0"/>
                          <w:numId w:val="5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对网页的视觉表现、用户体验有自己的独特理解。有钻研精神，对代码感兴趣，勇于迎接新挑战。</w:t>
                      </w:r>
                    </w:p>
                    <w:p w14:paraId="15DC46ED" w14:textId="77777777" w:rsidR="00935E59" w:rsidRDefault="000C4D94">
                      <w:pPr>
                        <w:pStyle w:val="a7"/>
                        <w:numPr>
                          <w:ilvl w:val="0"/>
                          <w:numId w:val="5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具有良好的计算机基础知识，有较好的沟通能力，能够协调团队进行项目的开发设计。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35E5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684536"/>
    <w:multiLevelType w:val="multilevel"/>
    <w:tmpl w:val="2C68453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472C4" w:themeColor="accent5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D8775CD"/>
    <w:multiLevelType w:val="multilevel"/>
    <w:tmpl w:val="4D8775C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472C4" w:themeColor="accent5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9F3556A"/>
    <w:multiLevelType w:val="multilevel"/>
    <w:tmpl w:val="69F3556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472C4" w:themeColor="accent5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55A4F5B"/>
    <w:multiLevelType w:val="multilevel"/>
    <w:tmpl w:val="755A4F5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472C4" w:themeColor="accent5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C6B6636"/>
    <w:multiLevelType w:val="multilevel"/>
    <w:tmpl w:val="7C6B663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472C4" w:themeColor="accent5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CD03B0"/>
    <w:rsid w:val="00005171"/>
    <w:rsid w:val="00032735"/>
    <w:rsid w:val="0006200D"/>
    <w:rsid w:val="000A008B"/>
    <w:rsid w:val="000A2B78"/>
    <w:rsid w:val="000A75D8"/>
    <w:rsid w:val="000C4D94"/>
    <w:rsid w:val="001034B7"/>
    <w:rsid w:val="00141B3E"/>
    <w:rsid w:val="00144341"/>
    <w:rsid w:val="00175C6F"/>
    <w:rsid w:val="001C5869"/>
    <w:rsid w:val="002333B4"/>
    <w:rsid w:val="0024683B"/>
    <w:rsid w:val="00251415"/>
    <w:rsid w:val="00260A44"/>
    <w:rsid w:val="002625A0"/>
    <w:rsid w:val="002814B6"/>
    <w:rsid w:val="002E45D5"/>
    <w:rsid w:val="002F14CC"/>
    <w:rsid w:val="00302219"/>
    <w:rsid w:val="003074E6"/>
    <w:rsid w:val="003B5F6B"/>
    <w:rsid w:val="003D2E4E"/>
    <w:rsid w:val="003F1190"/>
    <w:rsid w:val="004418D3"/>
    <w:rsid w:val="00441C80"/>
    <w:rsid w:val="0047008E"/>
    <w:rsid w:val="0048263A"/>
    <w:rsid w:val="00487E98"/>
    <w:rsid w:val="004B65FA"/>
    <w:rsid w:val="004D774D"/>
    <w:rsid w:val="004E5AF8"/>
    <w:rsid w:val="00505AF2"/>
    <w:rsid w:val="005677D4"/>
    <w:rsid w:val="005C0B04"/>
    <w:rsid w:val="006A12BF"/>
    <w:rsid w:val="006A5DA6"/>
    <w:rsid w:val="00710ECE"/>
    <w:rsid w:val="00835924"/>
    <w:rsid w:val="00850A97"/>
    <w:rsid w:val="008763AE"/>
    <w:rsid w:val="0088221F"/>
    <w:rsid w:val="008A1389"/>
    <w:rsid w:val="00913F05"/>
    <w:rsid w:val="00935E59"/>
    <w:rsid w:val="009B0E17"/>
    <w:rsid w:val="009C728C"/>
    <w:rsid w:val="009E047B"/>
    <w:rsid w:val="009E367A"/>
    <w:rsid w:val="009E6F13"/>
    <w:rsid w:val="00A22271"/>
    <w:rsid w:val="00A7312D"/>
    <w:rsid w:val="00A83AF6"/>
    <w:rsid w:val="00AE1EDF"/>
    <w:rsid w:val="00B062E4"/>
    <w:rsid w:val="00B31E68"/>
    <w:rsid w:val="00B72CCE"/>
    <w:rsid w:val="00B901A4"/>
    <w:rsid w:val="00B93A4B"/>
    <w:rsid w:val="00BA4DE6"/>
    <w:rsid w:val="00BB4B18"/>
    <w:rsid w:val="00BD412B"/>
    <w:rsid w:val="00BF269B"/>
    <w:rsid w:val="00C33C08"/>
    <w:rsid w:val="00C63BC1"/>
    <w:rsid w:val="00C83565"/>
    <w:rsid w:val="00C915D6"/>
    <w:rsid w:val="00CF57A2"/>
    <w:rsid w:val="00D262A4"/>
    <w:rsid w:val="00D40465"/>
    <w:rsid w:val="00DA5433"/>
    <w:rsid w:val="00DD3AAF"/>
    <w:rsid w:val="00E272CE"/>
    <w:rsid w:val="00EC175D"/>
    <w:rsid w:val="00EC3B4C"/>
    <w:rsid w:val="00EF620E"/>
    <w:rsid w:val="00F279D9"/>
    <w:rsid w:val="00F61808"/>
    <w:rsid w:val="00F751D6"/>
    <w:rsid w:val="00F83FBA"/>
    <w:rsid w:val="00FA3F8A"/>
    <w:rsid w:val="2FCD03B0"/>
    <w:rsid w:val="3FBA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0F82527"/>
  <w15:docId w15:val="{AFCDB15A-B213-40BB-9B3B-5A3A495CA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iyu\AppData\Roaming\kingsoft\office6\templates\download\655d776ed21b138786450d546bcbe362\&#21069;&#31471;&#31243;&#24207;&#21592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前端程序员简历.docx</Template>
  <TotalTime>53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支宇</dc:creator>
  <cp:lastModifiedBy>乔巴的工具箱</cp:lastModifiedBy>
  <cp:revision>93</cp:revision>
  <dcterms:created xsi:type="dcterms:W3CDTF">2020-09-08T07:58:00Z</dcterms:created>
  <dcterms:modified xsi:type="dcterms:W3CDTF">2021-03-16T05:01:00Z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Key">
    <vt:lpwstr>1.0_J85VsM8W2RIllma52I4aSVAmWbqS3X1LQlEzbNyFnrTIPAv3u4WTpNJ3bhlRPhtV/HR4w5tB3KImWh5X/OXJkA==</vt:lpwstr>
  </property>
  <property fmtid="{D5CDD505-2E9C-101B-9397-08002B2CF9AE}" pid="3" name="KSOProductBuildVer">
    <vt:lpwstr>2052-11.1.0.9912</vt:lpwstr>
  </property>
</Properties>
</file>