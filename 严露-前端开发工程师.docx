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273E9AF" w14:textId="77777777" w:rsidR="00935E59" w:rsidRDefault="000C4D94">
      <w:pPr>
        <w:snapToGrid w:val="0"/>
        <w:spacing w:line="360" w:lineRule="exac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3D8CF7F" wp14:editId="7CD9D85D">
            <wp:simplePos x="0" y="0"/>
            <wp:positionH relativeFrom="margin">
              <wp:posOffset>5502910</wp:posOffset>
            </wp:positionH>
            <wp:positionV relativeFrom="paragraph">
              <wp:posOffset>-190500</wp:posOffset>
            </wp:positionV>
            <wp:extent cx="1259840" cy="1259840"/>
            <wp:effectExtent l="19050" t="19050" r="16510" b="16510"/>
            <wp:wrapNone/>
            <wp:docPr id="266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ellipse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F1006D" wp14:editId="78AA2432">
                <wp:simplePos x="0" y="0"/>
                <wp:positionH relativeFrom="column">
                  <wp:posOffset>9525</wp:posOffset>
                </wp:positionH>
                <wp:positionV relativeFrom="paragraph">
                  <wp:posOffset>1447800</wp:posOffset>
                </wp:positionV>
                <wp:extent cx="6614160" cy="326390"/>
                <wp:effectExtent l="0" t="0" r="158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874" cy="326390"/>
                          <a:chOff x="0" y="0"/>
                          <a:chExt cx="6613874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3337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60C5D2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285875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88000" cy="20141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1006D" id="组合 15" o:spid="_x0000_s1026" style="position:absolute;left:0;text-align:left;margin-left:.75pt;margin-top:114pt;width:520.8pt;height:25.7pt;z-index:251677696" coordsize="6613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7" o:spid="_x0000_s1027" type="#_x0000_t202" style="position:absolute;left:3333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" filled="f" stroked="f" strokeweight=".5pt">
                  <v:textbox style="mso-fit-shape-to-text:t">
                    <w:txbxContent>
                      <w:p w14:paraId="7C60C5D2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78" o:spid="_x0000_s1028" style="position:absolute;visibility:visible;mso-wrap-style:square" from="12858,1714" to="6613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" strokecolor="#bfbfbf [2412]" strokeweight="1pt">
                  <v:stroke joinstyle="miter"/>
                </v:line>
                <v:shape id="Freeform 142" o:spid="_x0000_s1029" style="position:absolute;top:857;width:2880;height:2014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4472c4 [3208]" stroked="f">
                  <v:path arrowok="t" o:connecttype="custom" o:connectlocs="279240,45975;153308,2189;139072,2189;12046,45975;12046,55827;41612,66773;27376,108369;18616,121505;26281,133546;0,189373;20806,201414;40517,132452;45992,121505;39422,109464;54753,72246;55848,71152;143452,36123;151118,39407;151118,39407;147833,48164;74464,77720;140167,99612;154403,99612;280335,56921;279240,45975;279240,45975;140167,116032;60228,89761;60228,109464;66798,124789;61323,139019;66798,146682;228867,143398;235437,132452;235437,88666;154403,116032;140167,116032;140167,116032;140167,116032;140167,116032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23B80C2" wp14:editId="2FC77037">
                <wp:simplePos x="0" y="0"/>
                <wp:positionH relativeFrom="column">
                  <wp:posOffset>28575</wp:posOffset>
                </wp:positionH>
                <wp:positionV relativeFrom="paragraph">
                  <wp:posOffset>2381250</wp:posOffset>
                </wp:positionV>
                <wp:extent cx="6595110" cy="32639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825" cy="326390"/>
                          <a:chOff x="0" y="0"/>
                          <a:chExt cx="6594825" cy="3263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31432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2508F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职业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66825" y="171450"/>
                            <a:ext cx="532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16000" cy="2015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B80C2" id="组合 14" o:spid="_x0000_s1030" style="position:absolute;left:0;text-align:left;margin-left:2.25pt;margin-top:187.5pt;width:519.3pt;height:25.7pt;z-index:251680768" coordsize="6594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">
                <v:shape id="文本框 3" o:spid="_x0000_s1031" type="#_x0000_t202" style="position:absolute;left:3143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" filled="f" stroked="f" strokeweight=".5pt">
                  <v:textbox style="mso-fit-shape-to-text:t">
                    <w:txbxContent>
                      <w:p w14:paraId="2932508F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职业</w:t>
                        </w:r>
                        <w:r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line id="直接连接符 4" o:spid="_x0000_s1032" style="position:absolute;visibility:visible;mso-wrap-style:square" from="12668,1714" to="65948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" strokecolor="#bfbfbf [2412]" strokeweight="1pt">
                  <v:stroke joinstyle="miter"/>
                </v:line>
                <v:shape id="Freeform 103" o:spid="_x0000_s1033" style="position:absolute;top:571;width:2160;height:201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4472c4 [3208]" stroked="f">
                  <v:path arrowok="t" o:connecttype="custom" o:connectlocs="86400,113372;93600,106174;120600,106174;126000,113372;126000,122370;120600,129568;93600,129568;86400,122370;86400,113372;63000,35991;7200,35991;0,46788;0,82779;66600,109773;75600,109773;75600,102575;82800,97176;126000,97176;136800,102575;136800,109773;147600,109773;214200,82779;214200,44989;207000,35991;149400,35991;63000,35991;133200,35991;133200,23394;129600,16196;84600,16196;79200,23394;79200,35991;63000,35991;63000,12597;73800,1800;138600,1800;151200,12597;149400,35991;133200,35991;214200,89978;214200,188953;203400,199750;9000,199750;0,190753;0,89978;77400,120570;77400,129568;86400,140365;126000,140365;136800,129568;136800,120570;214200,89978;214200,89978;214200,89978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28AA60" wp14:editId="601CE7C9">
                <wp:simplePos x="0" y="0"/>
                <wp:positionH relativeFrom="column">
                  <wp:posOffset>-19050</wp:posOffset>
                </wp:positionH>
                <wp:positionV relativeFrom="paragraph">
                  <wp:posOffset>4448175</wp:posOffset>
                </wp:positionV>
                <wp:extent cx="6642735" cy="326390"/>
                <wp:effectExtent l="0" t="0" r="2540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49" cy="326390"/>
                          <a:chOff x="0" y="0"/>
                          <a:chExt cx="6642449" cy="32639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6195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AF76E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445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52000" cy="202401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8AA60" id="组合 13" o:spid="_x0000_s1034" style="position:absolute;left:0;text-align:left;margin-left:-1.5pt;margin-top:350.25pt;width:523.05pt;height:25.7pt;z-index:251683840" coordsize="66424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">
                <v:shape id="文本框 6" o:spid="_x0000_s1035" type="#_x0000_t202" style="position:absolute;left:3619;width:1152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" filled="f" stroked="f" strokeweight=".5pt">
                  <v:textbox style="mso-fit-shape-to-text:t">
                    <w:txbxContent>
                      <w:p w14:paraId="377AF76E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实践经验</w:t>
                        </w:r>
                      </w:p>
                    </w:txbxContent>
                  </v:textbox>
                </v:shape>
                <v:line id="直接连接符 7" o:spid="_x0000_s1036" style="position:absolute;visibility:visible;mso-wrap-style:square" from="13144,1714" to="66424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" strokecolor="#bfbfbf [2412]" strokeweight="1pt">
                  <v:stroke joinstyle="miter"/>
                </v:line>
                <v:shape id="Freeform 129" o:spid="_x0000_s1037" style="position:absolute;top:666;width:2520;height:2024;visibility:visible;mso-wrap-style:square;v-text-anchor:top" coordsize="133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" path="m113,20v,-7,-6,-7,-6,-7c27,13,27,13,27,13v,,-7,,-7,7c20,26,20,26,20,26v93,,93,,93,c113,20,113,20,113,20v,,,,,xm93,c40,,40,,40,v,,-7,,-7,6c100,6,100,6,100,6,100,,93,,93,v,,,,,xm127,26v-4,-4,-4,-4,-4,-4c123,33,123,33,123,33,11,33,11,33,11,33v,-11,,-11,,-11c7,26,7,26,7,26,3,30,,31,2,40v1,8,9,54,10,60c13,107,20,107,20,107v93,,93,,93,c113,107,120,107,122,100v1,-6,8,-52,10,-60c133,31,131,30,127,26v,,,,,xm93,62v,,,7,-6,7c47,69,47,69,47,69v-7,,-7,-7,-7,-7c40,49,40,49,40,49v9,,9,,9,c49,60,49,60,49,60v35,,35,,35,c84,49,84,49,84,49v9,,9,,9,c93,62,93,62,93,62v,,,,,xm93,62v,,,,,e" fillcolor="#4472c4 [3208]" stroked="f">
                  <v:path arrowok="t" o:connecttype="custom" o:connectlocs="214105,37832;202737,24591;51158,24591;37895,37832;37895,49182;214105,49182;214105,37832;214105,37832;176211,0;75789,0;62526,11350;189474,11350;176211,0;176211,0;240632,49182;233053,41615;233053,62423;20842,62423;20842,41615;13263,49182;3789,75664;22737,189160;37895,202401;214105,202401;231158,189160;250105,75664;240632,49182;240632,49182;176211,117279;164842,130520;89053,130520;75789,117279;75789,92688;92842,92688;92842,113496;159158,113496;159158,92688;176211,92688;176211,117279;176211,117279;176211,117279;176211,117279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FF4EBBA" wp14:editId="02041305">
                <wp:simplePos x="0" y="0"/>
                <wp:positionH relativeFrom="column">
                  <wp:posOffset>0</wp:posOffset>
                </wp:positionH>
                <wp:positionV relativeFrom="paragraph">
                  <wp:posOffset>8334375</wp:posOffset>
                </wp:positionV>
                <wp:extent cx="6623685" cy="326390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399" cy="326390"/>
                          <a:chOff x="0" y="0"/>
                          <a:chExt cx="6623399" cy="32639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34290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937F1" w14:textId="77777777" w:rsidR="00935E59" w:rsidRDefault="000C4D94"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472C4" w:themeColor="accent5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472C4" w:themeColor="accent5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9540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133 w 141"/>
                              <a:gd name="T1" fmla="*/ 0 h 153"/>
                              <a:gd name="T2" fmla="*/ 8 w 141"/>
                              <a:gd name="T3" fmla="*/ 0 h 153"/>
                              <a:gd name="T4" fmla="*/ 0 w 141"/>
                              <a:gd name="T5" fmla="*/ 8 h 153"/>
                              <a:gd name="T6" fmla="*/ 0 w 141"/>
                              <a:gd name="T7" fmla="*/ 145 h 153"/>
                              <a:gd name="T8" fmla="*/ 8 w 141"/>
                              <a:gd name="T9" fmla="*/ 153 h 153"/>
                              <a:gd name="T10" fmla="*/ 91 w 141"/>
                              <a:gd name="T11" fmla="*/ 153 h 153"/>
                              <a:gd name="T12" fmla="*/ 118 w 141"/>
                              <a:gd name="T13" fmla="*/ 153 h 153"/>
                              <a:gd name="T14" fmla="*/ 133 w 141"/>
                              <a:gd name="T15" fmla="*/ 153 h 153"/>
                              <a:gd name="T16" fmla="*/ 141 w 141"/>
                              <a:gd name="T17" fmla="*/ 145 h 153"/>
                              <a:gd name="T18" fmla="*/ 141 w 141"/>
                              <a:gd name="T19" fmla="*/ 8 h 153"/>
                              <a:gd name="T20" fmla="*/ 133 w 141"/>
                              <a:gd name="T21" fmla="*/ 0 h 153"/>
                              <a:gd name="T22" fmla="*/ 46 w 141"/>
                              <a:gd name="T23" fmla="*/ 7 h 153"/>
                              <a:gd name="T24" fmla="*/ 49 w 141"/>
                              <a:gd name="T25" fmla="*/ 9 h 153"/>
                              <a:gd name="T26" fmla="*/ 55 w 141"/>
                              <a:gd name="T27" fmla="*/ 15 h 153"/>
                              <a:gd name="T28" fmla="*/ 83 w 141"/>
                              <a:gd name="T29" fmla="*/ 15 h 153"/>
                              <a:gd name="T30" fmla="*/ 88 w 141"/>
                              <a:gd name="T31" fmla="*/ 9 h 153"/>
                              <a:gd name="T32" fmla="*/ 91 w 141"/>
                              <a:gd name="T33" fmla="*/ 7 h 153"/>
                              <a:gd name="T34" fmla="*/ 93 w 141"/>
                              <a:gd name="T35" fmla="*/ 10 h 153"/>
                              <a:gd name="T36" fmla="*/ 83 w 141"/>
                              <a:gd name="T37" fmla="*/ 20 h 153"/>
                              <a:gd name="T38" fmla="*/ 69 w 141"/>
                              <a:gd name="T39" fmla="*/ 20 h 153"/>
                              <a:gd name="T40" fmla="*/ 54 w 141"/>
                              <a:gd name="T41" fmla="*/ 20 h 153"/>
                              <a:gd name="T42" fmla="*/ 44 w 141"/>
                              <a:gd name="T43" fmla="*/ 10 h 153"/>
                              <a:gd name="T44" fmla="*/ 46 w 141"/>
                              <a:gd name="T45" fmla="*/ 7 h 153"/>
                              <a:gd name="T46" fmla="*/ 109 w 141"/>
                              <a:gd name="T47" fmla="*/ 87 h 153"/>
                              <a:gd name="T48" fmla="*/ 16 w 141"/>
                              <a:gd name="T49" fmla="*/ 87 h 153"/>
                              <a:gd name="T50" fmla="*/ 13 w 141"/>
                              <a:gd name="T51" fmla="*/ 84 h 153"/>
                              <a:gd name="T52" fmla="*/ 16 w 141"/>
                              <a:gd name="T53" fmla="*/ 81 h 153"/>
                              <a:gd name="T54" fmla="*/ 109 w 141"/>
                              <a:gd name="T55" fmla="*/ 81 h 153"/>
                              <a:gd name="T56" fmla="*/ 111 w 141"/>
                              <a:gd name="T57" fmla="*/ 84 h 153"/>
                              <a:gd name="T58" fmla="*/ 109 w 141"/>
                              <a:gd name="T59" fmla="*/ 87 h 153"/>
                              <a:gd name="T60" fmla="*/ 13 w 141"/>
                              <a:gd name="T61" fmla="*/ 66 h 153"/>
                              <a:gd name="T62" fmla="*/ 16 w 141"/>
                              <a:gd name="T63" fmla="*/ 64 h 153"/>
                              <a:gd name="T64" fmla="*/ 78 w 141"/>
                              <a:gd name="T65" fmla="*/ 64 h 153"/>
                              <a:gd name="T66" fmla="*/ 81 w 141"/>
                              <a:gd name="T67" fmla="*/ 66 h 153"/>
                              <a:gd name="T68" fmla="*/ 78 w 141"/>
                              <a:gd name="T69" fmla="*/ 69 h 153"/>
                              <a:gd name="T70" fmla="*/ 16 w 141"/>
                              <a:gd name="T71" fmla="*/ 69 h 153"/>
                              <a:gd name="T72" fmla="*/ 13 w 141"/>
                              <a:gd name="T73" fmla="*/ 66 h 153"/>
                              <a:gd name="T74" fmla="*/ 109 w 141"/>
                              <a:gd name="T75" fmla="*/ 49 h 153"/>
                              <a:gd name="T76" fmla="*/ 16 w 141"/>
                              <a:gd name="T77" fmla="*/ 49 h 153"/>
                              <a:gd name="T78" fmla="*/ 13 w 141"/>
                              <a:gd name="T79" fmla="*/ 47 h 153"/>
                              <a:gd name="T80" fmla="*/ 16 w 141"/>
                              <a:gd name="T81" fmla="*/ 44 h 153"/>
                              <a:gd name="T82" fmla="*/ 109 w 141"/>
                              <a:gd name="T83" fmla="*/ 44 h 153"/>
                              <a:gd name="T84" fmla="*/ 111 w 141"/>
                              <a:gd name="T85" fmla="*/ 47 h 153"/>
                              <a:gd name="T86" fmla="*/ 109 w 141"/>
                              <a:gd name="T87" fmla="*/ 49 h 153"/>
                              <a:gd name="T88" fmla="*/ 109 w 141"/>
                              <a:gd name="T89" fmla="*/ 49 h 153"/>
                              <a:gd name="T90" fmla="*/ 109 w 141"/>
                              <a:gd name="T91" fmla="*/ 4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1" h="153">
                                <a:moveTo>
                                  <a:pt x="133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50"/>
                                  <a:pt x="4" y="153"/>
                                  <a:pt x="8" y="153"/>
                                </a:cubicBezTo>
                                <a:cubicBezTo>
                                  <a:pt x="91" y="153"/>
                                  <a:pt x="91" y="153"/>
                                  <a:pt x="91" y="153"/>
                                </a:cubicBezTo>
                                <a:cubicBezTo>
                                  <a:pt x="118" y="153"/>
                                  <a:pt x="118" y="153"/>
                                  <a:pt x="118" y="153"/>
                                </a:cubicBezTo>
                                <a:cubicBezTo>
                                  <a:pt x="133" y="153"/>
                                  <a:pt x="133" y="153"/>
                                  <a:pt x="133" y="153"/>
                                </a:cubicBezTo>
                                <a:cubicBezTo>
                                  <a:pt x="137" y="153"/>
                                  <a:pt x="141" y="150"/>
                                  <a:pt x="141" y="145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41" y="4"/>
                                  <a:pt x="137" y="0"/>
                                  <a:pt x="133" y="0"/>
                                </a:cubicBezTo>
                                <a:close/>
                                <a:moveTo>
                                  <a:pt x="46" y="7"/>
                                </a:moveTo>
                                <a:cubicBezTo>
                                  <a:pt x="48" y="7"/>
                                  <a:pt x="49" y="8"/>
                                  <a:pt x="49" y="9"/>
                                </a:cubicBezTo>
                                <a:cubicBezTo>
                                  <a:pt x="49" y="10"/>
                                  <a:pt x="50" y="14"/>
                                  <a:pt x="55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7" y="14"/>
                                  <a:pt x="88" y="10"/>
                                  <a:pt x="88" y="9"/>
                                </a:cubicBezTo>
                                <a:cubicBezTo>
                                  <a:pt x="88" y="8"/>
                                  <a:pt x="89" y="7"/>
                                  <a:pt x="91" y="7"/>
                                </a:cubicBezTo>
                                <a:cubicBezTo>
                                  <a:pt x="92" y="8"/>
                                  <a:pt x="93" y="9"/>
                                  <a:pt x="93" y="10"/>
                                </a:cubicBezTo>
                                <a:cubicBezTo>
                                  <a:pt x="93" y="11"/>
                                  <a:pt x="91" y="19"/>
                                  <a:pt x="83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46" y="19"/>
                                  <a:pt x="44" y="11"/>
                                  <a:pt x="44" y="10"/>
                                </a:cubicBezTo>
                                <a:cubicBezTo>
                                  <a:pt x="44" y="9"/>
                                  <a:pt x="45" y="8"/>
                                  <a:pt x="46" y="7"/>
                                </a:cubicBezTo>
                                <a:close/>
                                <a:moveTo>
                                  <a:pt x="109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3" y="86"/>
                                  <a:pt x="13" y="84"/>
                                </a:cubicBezTo>
                                <a:cubicBezTo>
                                  <a:pt x="13" y="83"/>
                                  <a:pt x="15" y="81"/>
                                  <a:pt x="16" y="81"/>
                                </a:cubicBezTo>
                                <a:cubicBezTo>
                                  <a:pt x="109" y="81"/>
                                  <a:pt x="109" y="81"/>
                                  <a:pt x="109" y="81"/>
                                </a:cubicBezTo>
                                <a:cubicBezTo>
                                  <a:pt x="110" y="81"/>
                                  <a:pt x="111" y="83"/>
                                  <a:pt x="111" y="84"/>
                                </a:cubicBezTo>
                                <a:cubicBezTo>
                                  <a:pt x="111" y="86"/>
                                  <a:pt x="110" y="87"/>
                                  <a:pt x="109" y="87"/>
                                </a:cubicBezTo>
                                <a:close/>
                                <a:moveTo>
                                  <a:pt x="13" y="66"/>
                                </a:moveTo>
                                <a:cubicBezTo>
                                  <a:pt x="13" y="65"/>
                                  <a:pt x="15" y="64"/>
                                  <a:pt x="16" y="64"/>
                                </a:cubicBezTo>
                                <a:cubicBezTo>
                                  <a:pt x="78" y="64"/>
                                  <a:pt x="78" y="64"/>
                                  <a:pt x="78" y="64"/>
                                </a:cubicBezTo>
                                <a:cubicBezTo>
                                  <a:pt x="79" y="64"/>
                                  <a:pt x="81" y="65"/>
                                  <a:pt x="81" y="66"/>
                                </a:cubicBezTo>
                                <a:cubicBezTo>
                                  <a:pt x="81" y="68"/>
                                  <a:pt x="79" y="69"/>
                                  <a:pt x="78" y="69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5" y="69"/>
                                  <a:pt x="13" y="68"/>
                                  <a:pt x="13" y="66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5" y="49"/>
                                  <a:pt x="13" y="48"/>
                                  <a:pt x="13" y="47"/>
                                </a:cubicBezTo>
                                <a:cubicBezTo>
                                  <a:pt x="13" y="45"/>
                                  <a:pt x="15" y="44"/>
                                  <a:pt x="16" y="44"/>
                                </a:cubicBezTo>
                                <a:cubicBezTo>
                                  <a:pt x="109" y="44"/>
                                  <a:pt x="109" y="44"/>
                                  <a:pt x="109" y="44"/>
                                </a:cubicBezTo>
                                <a:cubicBezTo>
                                  <a:pt x="110" y="44"/>
                                  <a:pt x="111" y="45"/>
                                  <a:pt x="111" y="47"/>
                                </a:cubicBezTo>
                                <a:cubicBezTo>
                                  <a:pt x="111" y="48"/>
                                  <a:pt x="110" y="49"/>
                                  <a:pt x="109" y="49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09" y="49"/>
                                  <a:pt x="109" y="49"/>
                                  <a:pt x="109" y="49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4EBBA" id="组合 12" o:spid="_x0000_s1038" style="position:absolute;left:0;text-align:left;margin-left:0;margin-top:656.25pt;width:521.55pt;height:25.7pt;z-index:251686912" coordsize="66233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">
                <v:shape id="文本框 9" o:spid="_x0000_s1039" type="#_x0000_t202" style="position:absolute;left:3429;width:11519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" filled="f" stroked="f" strokeweight=".5pt">
                  <v:textbox style="mso-fit-shape-to-text:t">
                    <w:txbxContent>
                      <w:p w14:paraId="708937F1" w14:textId="77777777" w:rsidR="00935E59" w:rsidRDefault="000C4D94">
                        <w:pPr>
                          <w:snapToGrid w:val="0"/>
                          <w:spacing w:line="360" w:lineRule="exact"/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472C4" w:themeColor="accent5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color w:val="4472C4" w:themeColor="accent5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直接连接符 10" o:spid="_x0000_s1040" style="position:absolute;visibility:visible;mso-wrap-style:square" from="12954,1714" to="66233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" strokecolor="#bfbfbf [2412]" strokeweight="1pt">
                  <v:stroke joinstyle="miter"/>
                </v:line>
                <v:shape id="Freeform 188" o:spid="_x0000_s1041" style="position:absolute;top:666;width:1980;height:1980;visibility:visible;mso-wrap-style:square;v-text-anchor:top" coordsize="141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" path="m133,c8,,8,,8,,4,,,4,,8,,145,,145,,145v,5,4,8,8,8c91,153,91,153,91,153v27,,27,,27,c133,153,133,153,133,153v4,,8,-3,8,-8c141,8,141,8,141,8,141,4,137,,133,xm46,7v2,,3,1,3,2c49,10,50,14,55,15v28,,28,,28,c87,14,88,10,88,9v,-1,1,-2,3,-2c92,8,93,9,93,10v,1,-2,9,-10,10c69,20,69,20,69,20v-15,,-15,,-15,c46,19,44,11,44,10v,-1,1,-2,2,-3xm109,87v-93,,-93,,-93,c15,87,13,86,13,84v,-1,2,-3,3,-3c109,81,109,81,109,81v1,,2,2,2,3c111,86,110,87,109,87xm13,66v,-1,2,-2,3,-2c78,64,78,64,78,64v1,,3,1,3,2c81,68,79,69,78,69v-62,,-62,,-62,c15,69,13,68,13,66xm109,49v-93,,-93,,-93,c15,49,13,48,13,47v,-2,2,-3,3,-3c109,44,109,44,109,44v1,,2,1,2,3c111,48,110,49,109,49xm109,49v,,,,,e" fillcolor="#4472c4 [3208]" stroked="f">
                  <v:path arrowok="t" o:connecttype="custom" o:connectlocs="186766,0;11234,0;0,10353;0,187647;11234,198000;127787,198000;165702,198000;186766,198000;198000,187647;198000,10353;186766,0;64596,9059;68809,11647;77234,19412;116553,19412;123574,11647;127787,9059;130596,12941;116553,25882;96894,25882;75830,25882;61787,12941;64596,9059;153064,112588;22468,112588;18255,108706;22468,104824;153064,104824;155872,108706;153064,112588;18255,85412;22468,82824;109532,82824;113745,85412;109532,89294;22468,89294;18255,85412;153064,63412;22468,63412;18255,60824;22468,56941;153064,56941;155872,60824;153064,63412;153064,63412;153064,63412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A4F20" wp14:editId="309A7431">
                <wp:simplePos x="0" y="0"/>
                <wp:positionH relativeFrom="column">
                  <wp:posOffset>3752850</wp:posOffset>
                </wp:positionH>
                <wp:positionV relativeFrom="paragraph">
                  <wp:posOffset>685800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842" o:spid="_x0000_s1026" o:spt="100" style="position:absolute;left:0pt;margin-left:295.5pt;margin-top:54pt;height:10.05pt;width:12.75pt;z-index:251674624;v-text-anchor:middle;mso-width-relative:page;mso-height-relative:page;" fillcolor="#4472C4 [3208]" filled="t" stroked="f" coordsize="606559,436964" o:gfxdata="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HaVxc3ZAAAACwEAAA8AAAAAAAAAAQAgAAAAIgAAAGRycy9kb3ducmV2LnhtbFBLAQIUABQAAAAI&#10;AIdO4kBMq1EZ0QQAAFgSAAAOAAAAAAAAAAEAIAAAACgBAABkcnMvZTJvRG9jLnhtbFBLBQYAAAAA&#10;BgAGAFkBAABrCA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8460E" wp14:editId="2B546127">
                <wp:simplePos x="0" y="0"/>
                <wp:positionH relativeFrom="column">
                  <wp:posOffset>1943100</wp:posOffset>
                </wp:positionH>
                <wp:positionV relativeFrom="paragraph">
                  <wp:posOffset>666750</wp:posOffset>
                </wp:positionV>
                <wp:extent cx="161925" cy="149860"/>
                <wp:effectExtent l="0" t="0" r="9525" b="2540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1" o:spid="_x0000_s1026" o:spt="100" style="position:absolute;left:0pt;margin-left:153pt;margin-top:52.5pt;height:11.8pt;width:12.75pt;z-index:251672576;mso-width-relative:page;mso-height-relative:page;" fillcolor="#4472C4 [3208]" filled="t" stroked="f" coordsize="123,114" o:gfxdata="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TTN3g2gAAAAsBAAAPAAAAAAAAAAEAIAAAACIAAABkcnMvZG93bnJldi54&#10;bWxQSwECFAAUAAAACACHTuJArtm+J6QEAACGEAAADgAAAAAAAAABACAAAAApAQAAZHJzL2Uyb0Rv&#10;Yy54bWxQSwUGAAAAAAYABgBZAQAAPw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1FD561" wp14:editId="6349DDA0">
                <wp:simplePos x="0" y="0"/>
                <wp:positionH relativeFrom="margin">
                  <wp:posOffset>-95250</wp:posOffset>
                </wp:positionH>
                <wp:positionV relativeFrom="paragraph">
                  <wp:posOffset>-76200</wp:posOffset>
                </wp:positionV>
                <wp:extent cx="493331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0B33" w14:textId="7A7B8754" w:rsidR="00935E59" w:rsidRDefault="006A5DA6">
                            <w:pPr>
                              <w:snapToGrid w:val="0"/>
                              <w:spacing w:line="640" w:lineRule="exact"/>
                              <w:rPr>
                                <w:rFonts w:ascii="微软雅黑" w:eastAsia="微软雅黑" w:hAnsi="微软雅黑"/>
                                <w:spacing w:val="6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  <w:spacing w:val="60"/>
                                <w:sz w:val="56"/>
                              </w:rPr>
                              <w:t xml:space="preserve">严露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  <w:spacing w:val="60"/>
                                <w:sz w:val="56"/>
                              </w:rPr>
                              <w:t xml:space="preserve">   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spacing w:val="60"/>
                              </w:rPr>
                              <w:t xml:space="preserve"> </w:t>
                            </w:r>
                            <w:r w:rsidR="00B31E68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 </w:t>
                            </w:r>
                            <w:r w:rsidR="000C4D94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   </w:t>
                            </w:r>
                            <w:r w:rsidR="0047008E">
                              <w:rPr>
                                <w:rFonts w:ascii="微软雅黑" w:eastAsia="微软雅黑" w:hAnsi="微软雅黑"/>
                                <w:spacing w:val="60"/>
                              </w:rPr>
                              <w:t xml:space="preserve"> 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 w:rsidR="000C4D94">
                              <w:rPr>
                                <w:rFonts w:ascii="微软雅黑" w:eastAsia="微软雅黑" w:hAnsi="微软雅黑"/>
                              </w:rPr>
                              <w:t>意向：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</w:rPr>
                              <w:t>前端</w:t>
                            </w:r>
                            <w:r w:rsidR="009E367A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0C4D94">
                              <w:rPr>
                                <w:rFonts w:ascii="微软雅黑" w:eastAsia="微软雅黑" w:hAnsi="微软雅黑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D561" id="文本框 386" o:spid="_x0000_s1042" type="#_x0000_t202" style="position:absolute;left:0;text-align:left;margin-left:-7.5pt;margin-top:-6pt;width:388.45pt;height:90pt;z-index: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" filled="f" stroked="f" strokeweight=".5pt">
                <v:textbox style="mso-fit-shape-to-text:t">
                  <w:txbxContent>
                    <w:p w14:paraId="79950B33" w14:textId="7A7B8754" w:rsidR="00935E59" w:rsidRDefault="006A5DA6">
                      <w:pPr>
                        <w:snapToGrid w:val="0"/>
                        <w:spacing w:line="640" w:lineRule="exact"/>
                        <w:rPr>
                          <w:rFonts w:ascii="微软雅黑" w:eastAsia="微软雅黑" w:hAnsi="微软雅黑"/>
                          <w:spacing w:val="6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  <w:spacing w:val="60"/>
                          <w:sz w:val="56"/>
                        </w:rPr>
                        <w:t xml:space="preserve">严露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  <w:spacing w:val="60"/>
                          <w:sz w:val="56"/>
                        </w:rPr>
                        <w:t xml:space="preserve">   </w:t>
                      </w:r>
                      <w:r w:rsidR="000C4D94">
                        <w:rPr>
                          <w:rFonts w:ascii="微软雅黑" w:eastAsia="微软雅黑" w:hAnsi="微软雅黑" w:hint="eastAsia"/>
                          <w:spacing w:val="60"/>
                        </w:rPr>
                        <w:t xml:space="preserve"> </w:t>
                      </w:r>
                      <w:r w:rsidR="00B31E68">
                        <w:rPr>
                          <w:rFonts w:ascii="微软雅黑" w:eastAsia="微软雅黑" w:hAnsi="微软雅黑"/>
                          <w:spacing w:val="60"/>
                        </w:rPr>
                        <w:t xml:space="preserve">  </w:t>
                      </w:r>
                      <w:r w:rsidR="000C4D94">
                        <w:rPr>
                          <w:rFonts w:ascii="微软雅黑" w:eastAsia="微软雅黑" w:hAnsi="微软雅黑"/>
                          <w:spacing w:val="60"/>
                        </w:rPr>
                        <w:t xml:space="preserve">    </w:t>
                      </w:r>
                      <w:r w:rsidR="0047008E">
                        <w:rPr>
                          <w:rFonts w:ascii="微软雅黑" w:eastAsia="微软雅黑" w:hAnsi="微软雅黑"/>
                          <w:spacing w:val="60"/>
                        </w:rPr>
                        <w:t xml:space="preserve"> </w:t>
                      </w:r>
                      <w:r w:rsidR="000C4D94"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 w:rsidR="000C4D94">
                        <w:rPr>
                          <w:rFonts w:ascii="微软雅黑" w:eastAsia="微软雅黑" w:hAnsi="微软雅黑"/>
                        </w:rPr>
                        <w:t>意向：</w:t>
                      </w:r>
                      <w:r w:rsidR="000C4D94">
                        <w:rPr>
                          <w:rFonts w:ascii="微软雅黑" w:eastAsia="微软雅黑" w:hAnsi="微软雅黑" w:hint="eastAsia"/>
                        </w:rPr>
                        <w:t>前端</w:t>
                      </w:r>
                      <w:r w:rsidR="009E367A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0C4D94">
                        <w:rPr>
                          <w:rFonts w:ascii="微软雅黑" w:eastAsia="微软雅黑" w:hAnsi="微软雅黑"/>
                        </w:rPr>
                        <w:t>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838D7" wp14:editId="5339514B">
                <wp:simplePos x="0" y="0"/>
                <wp:positionH relativeFrom="column">
                  <wp:posOffset>38100</wp:posOffset>
                </wp:positionH>
                <wp:positionV relativeFrom="paragraph">
                  <wp:posOffset>666750</wp:posOffset>
                </wp:positionV>
                <wp:extent cx="161925" cy="156845"/>
                <wp:effectExtent l="0" t="0" r="9525" b="0"/>
                <wp:wrapNone/>
                <wp:docPr id="20" name="Freeform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56845"/>
                        </a:xfrm>
                        <a:custGeom>
                          <a:avLst/>
                          <a:gdLst>
                            <a:gd name="T0" fmla="*/ 33 w 126"/>
                            <a:gd name="T1" fmla="*/ 45 h 123"/>
                            <a:gd name="T2" fmla="*/ 38 w 126"/>
                            <a:gd name="T3" fmla="*/ 50 h 123"/>
                            <a:gd name="T4" fmla="*/ 38 w 126"/>
                            <a:gd name="T5" fmla="*/ 50 h 123"/>
                            <a:gd name="T6" fmla="*/ 63 w 126"/>
                            <a:gd name="T7" fmla="*/ 77 h 123"/>
                            <a:gd name="T8" fmla="*/ 88 w 126"/>
                            <a:gd name="T9" fmla="*/ 50 h 123"/>
                            <a:gd name="T10" fmla="*/ 88 w 126"/>
                            <a:gd name="T11" fmla="*/ 50 h 123"/>
                            <a:gd name="T12" fmla="*/ 93 w 126"/>
                            <a:gd name="T13" fmla="*/ 45 h 123"/>
                            <a:gd name="T14" fmla="*/ 90 w 126"/>
                            <a:gd name="T15" fmla="*/ 40 h 123"/>
                            <a:gd name="T16" fmla="*/ 92 w 126"/>
                            <a:gd name="T17" fmla="*/ 31 h 123"/>
                            <a:gd name="T18" fmla="*/ 63 w 126"/>
                            <a:gd name="T19" fmla="*/ 0 h 123"/>
                            <a:gd name="T20" fmla="*/ 35 w 126"/>
                            <a:gd name="T21" fmla="*/ 31 h 123"/>
                            <a:gd name="T22" fmla="*/ 36 w 126"/>
                            <a:gd name="T23" fmla="*/ 40 h 123"/>
                            <a:gd name="T24" fmla="*/ 33 w 126"/>
                            <a:gd name="T25" fmla="*/ 45 h 123"/>
                            <a:gd name="T26" fmla="*/ 125 w 126"/>
                            <a:gd name="T27" fmla="*/ 109 h 123"/>
                            <a:gd name="T28" fmla="*/ 84 w 126"/>
                            <a:gd name="T29" fmla="*/ 86 h 123"/>
                            <a:gd name="T30" fmla="*/ 83 w 126"/>
                            <a:gd name="T31" fmla="*/ 86 h 123"/>
                            <a:gd name="T32" fmla="*/ 82 w 126"/>
                            <a:gd name="T33" fmla="*/ 86 h 123"/>
                            <a:gd name="T34" fmla="*/ 80 w 126"/>
                            <a:gd name="T35" fmla="*/ 86 h 123"/>
                            <a:gd name="T36" fmla="*/ 63 w 126"/>
                            <a:gd name="T37" fmla="*/ 90 h 123"/>
                            <a:gd name="T38" fmla="*/ 46 w 126"/>
                            <a:gd name="T39" fmla="*/ 86 h 123"/>
                            <a:gd name="T40" fmla="*/ 45 w 126"/>
                            <a:gd name="T41" fmla="*/ 86 h 123"/>
                            <a:gd name="T42" fmla="*/ 44 w 126"/>
                            <a:gd name="T43" fmla="*/ 86 h 123"/>
                            <a:gd name="T44" fmla="*/ 43 w 126"/>
                            <a:gd name="T45" fmla="*/ 86 h 123"/>
                            <a:gd name="T46" fmla="*/ 1 w 126"/>
                            <a:gd name="T47" fmla="*/ 109 h 123"/>
                            <a:gd name="T48" fmla="*/ 0 w 126"/>
                            <a:gd name="T49" fmla="*/ 111 h 123"/>
                            <a:gd name="T50" fmla="*/ 0 w 126"/>
                            <a:gd name="T51" fmla="*/ 120 h 123"/>
                            <a:gd name="T52" fmla="*/ 3 w 126"/>
                            <a:gd name="T53" fmla="*/ 123 h 123"/>
                            <a:gd name="T54" fmla="*/ 124 w 126"/>
                            <a:gd name="T55" fmla="*/ 123 h 123"/>
                            <a:gd name="T56" fmla="*/ 126 w 126"/>
                            <a:gd name="T57" fmla="*/ 120 h 123"/>
                            <a:gd name="T58" fmla="*/ 126 w 126"/>
                            <a:gd name="T59" fmla="*/ 111 h 123"/>
                            <a:gd name="T60" fmla="*/ 125 w 126"/>
                            <a:gd name="T61" fmla="*/ 109 h 123"/>
                            <a:gd name="T62" fmla="*/ 125 w 126"/>
                            <a:gd name="T63" fmla="*/ 109 h 123"/>
                            <a:gd name="T64" fmla="*/ 125 w 126"/>
                            <a:gd name="T65" fmla="*/ 109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26" h="123">
                              <a:moveTo>
                                <a:pt x="33" y="45"/>
                              </a:moveTo>
                              <a:cubicBezTo>
                                <a:pt x="33" y="48"/>
                                <a:pt x="36" y="50"/>
                                <a:pt x="38" y="50"/>
                              </a:cubicBezTo>
                              <a:cubicBezTo>
                                <a:pt x="38" y="50"/>
                                <a:pt x="38" y="50"/>
                                <a:pt x="38" y="50"/>
                              </a:cubicBezTo>
                              <a:cubicBezTo>
                                <a:pt x="39" y="64"/>
                                <a:pt x="50" y="77"/>
                                <a:pt x="63" y="77"/>
                              </a:cubicBezTo>
                              <a:cubicBezTo>
                                <a:pt x="76" y="77"/>
                                <a:pt x="87" y="64"/>
                                <a:pt x="88" y="50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91" y="50"/>
                                <a:pt x="93" y="48"/>
                                <a:pt x="93" y="45"/>
                              </a:cubicBezTo>
                              <a:cubicBezTo>
                                <a:pt x="93" y="43"/>
                                <a:pt x="92" y="41"/>
                                <a:pt x="90" y="40"/>
                              </a:cubicBezTo>
                              <a:cubicBezTo>
                                <a:pt x="91" y="37"/>
                                <a:pt x="92" y="34"/>
                                <a:pt x="92" y="31"/>
                              </a:cubicBezTo>
                              <a:cubicBezTo>
                                <a:pt x="92" y="14"/>
                                <a:pt x="79" y="0"/>
                                <a:pt x="63" y="0"/>
                              </a:cubicBezTo>
                              <a:cubicBezTo>
                                <a:pt x="47" y="0"/>
                                <a:pt x="35" y="14"/>
                                <a:pt x="35" y="31"/>
                              </a:cubicBezTo>
                              <a:cubicBezTo>
                                <a:pt x="35" y="34"/>
                                <a:pt x="35" y="37"/>
                                <a:pt x="36" y="40"/>
                              </a:cubicBezTo>
                              <a:cubicBezTo>
                                <a:pt x="35" y="41"/>
                                <a:pt x="33" y="43"/>
                                <a:pt x="33" y="45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14" y="98"/>
                                <a:pt x="100" y="90"/>
                                <a:pt x="84" y="86"/>
                              </a:cubicBezTo>
                              <a:cubicBezTo>
                                <a:pt x="84" y="86"/>
                                <a:pt x="84" y="86"/>
                                <a:pt x="83" y="86"/>
                              </a:cubicBezTo>
                              <a:cubicBezTo>
                                <a:pt x="82" y="86"/>
                                <a:pt x="82" y="86"/>
                                <a:pt x="82" y="86"/>
                              </a:cubicBezTo>
                              <a:cubicBezTo>
                                <a:pt x="81" y="86"/>
                                <a:pt x="81" y="86"/>
                                <a:pt x="80" y="86"/>
                              </a:cubicBezTo>
                              <a:cubicBezTo>
                                <a:pt x="76" y="88"/>
                                <a:pt x="70" y="90"/>
                                <a:pt x="63" y="90"/>
                              </a:cubicBezTo>
                              <a:cubicBezTo>
                                <a:pt x="57" y="90"/>
                                <a:pt x="50" y="88"/>
                                <a:pt x="46" y="86"/>
                              </a:cubicBezTo>
                              <a:cubicBezTo>
                                <a:pt x="45" y="86"/>
                                <a:pt x="45" y="86"/>
                                <a:pt x="45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3" y="86"/>
                                <a:pt x="43" y="86"/>
                                <a:pt x="43" y="86"/>
                              </a:cubicBezTo>
                              <a:cubicBezTo>
                                <a:pt x="27" y="89"/>
                                <a:pt x="13" y="97"/>
                                <a:pt x="1" y="109"/>
                              </a:cubicBezTo>
                              <a:cubicBezTo>
                                <a:pt x="0" y="109"/>
                                <a:pt x="0" y="110"/>
                                <a:pt x="0" y="111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2"/>
                                <a:pt x="1" y="123"/>
                                <a:pt x="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3"/>
                                <a:pt x="126" y="122"/>
                                <a:pt x="126" y="12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0"/>
                                <a:pt x="126" y="109"/>
                                <a:pt x="125" y="109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25" y="109"/>
                                <a:pt x="125" y="109"/>
                                <a:pt x="125" y="109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5" o:spid="_x0000_s1026" o:spt="100" style="position:absolute;left:0pt;margin-left:3pt;margin-top:52.5pt;height:12.35pt;width:12.75pt;z-index:251670528;mso-width-relative:page;mso-height-relative:page;" fillcolor="#4472C4 [3208]" filled="t" stroked="f" coordsize="126,123" o:gfxdata="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ARXreT1gAAAAgBAAAPAAAA&#10;AAAAAAEAIAAAACIAAABkcnMvZG93bnJldi54bWxQSwECFAAUAAAACACHTuJAxgAZ8MQGAABiHwAA&#10;DgAAAAAAAAABACAAAAAlAQAAZHJzL2Uyb0RvYy54bWxQSwUGAAAAAAYABgBZAQAAWwoAAAAA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<v:path o:connectlocs="42408,57382;48834,63758;48834,63758;80962,98187;113090,63758;113090,63758;119516,57382;115660,51006;118230,39530;80962,0;44979,39530;46264,51006;42408,57382;160639,138992;107950,109663;106664,109663;105379,109663;102809,109663;80962,114764;59115,109663;57830,109663;56545,109663;55260,109663;1285,138992;0,141543;0,153019;3855,156845;159354,156845;161925,153019;161925,141543;160639,138992;160639,138992;160639,1389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8F08522" wp14:editId="1E304FDB">
                <wp:simplePos x="0" y="0"/>
                <wp:positionH relativeFrom="margin">
                  <wp:posOffset>304800</wp:posOffset>
                </wp:positionH>
                <wp:positionV relativeFrom="paragraph">
                  <wp:posOffset>558165</wp:posOffset>
                </wp:positionV>
                <wp:extent cx="5471795" cy="4184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5422" w14:textId="2E62DD67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2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岁</w:t>
                            </w:r>
                            <w:r w:rsidR="006A5DA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4840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3541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        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1280065541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@</w:t>
                            </w:r>
                            <w:r w:rsidR="006A5DA6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qq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8522" id="文本框 2" o:spid="_x0000_s1043" type="#_x0000_t202" style="position:absolute;left:0;text-align:left;margin-left:24pt;margin-top:43.95pt;width:430.85pt;height:32.95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" filled="f" stroked="f" strokeweight=".5pt">
                <v:textbox style="mso-fit-shape-to-text:t">
                  <w:txbxContent>
                    <w:p w14:paraId="32E65422" w14:textId="2E62DD67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2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岁</w:t>
                      </w:r>
                      <w:r w:rsidR="006A5DA6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    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-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4840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-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3541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        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1280065541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@</w:t>
                      </w:r>
                      <w:r w:rsidR="006A5DA6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qq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744A9E" wp14:editId="0E5F62DF">
                <wp:simplePos x="0" y="0"/>
                <wp:positionH relativeFrom="margin">
                  <wp:posOffset>-95250</wp:posOffset>
                </wp:positionH>
                <wp:positionV relativeFrom="paragraph">
                  <wp:posOffset>1866900</wp:posOffset>
                </wp:positionV>
                <wp:extent cx="6839585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8CF6F" w14:textId="630CFF54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.09-201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C63BC1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重庆理工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/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本科</w:t>
                            </w:r>
                          </w:p>
                          <w:p w14:paraId="0F6AB623" w14:textId="77777777" w:rsidR="00935E59" w:rsidRPr="00C63BC1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0BDA03E8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5D48EAF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06729A48" w14:textId="75707FA8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熟悉掌握HTML5标签和CSS运用以及新增的属性进行页面重构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7595734D" w14:textId="43F53F6B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熟悉JavaScript核心基础，掌握ES6常用语法，对Typescript有一定了解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01754531" w14:textId="18E04497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熟练运用Vue框架，擅长使用Vue全家桶进行项目开发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0AEC11CA" w14:textId="07525A27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熟练运用ElementUI、ViewUI、Echarts等前端框架的运用，能够快速实现页面的开发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1D733393" w14:textId="41F48873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了解Webpack前端自动化构建工具，ngnix基础配置以及Git、SVN等工具进行团队开发合作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678E4E6D" w14:textId="141D2C98" w:rsidR="00935E59" w:rsidRDefault="004D774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4D774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了解Sass、Less预编译的基础用法，实现CSS的管理和维护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5963A0BF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5E1AAC2E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04C5706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4BB353C0" w14:textId="76E225FD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201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.0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-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企业视频彩铃管理网站</w:t>
                            </w:r>
                            <w:r w:rsidR="00A83AF6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、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H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</w:t>
                            </w:r>
                          </w:p>
                          <w:p w14:paraId="1FC926CB" w14:textId="45F18045" w:rsidR="004063CB" w:rsidRDefault="00D24A9D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vant</w:t>
                            </w:r>
                            <w:r w:rsidR="00992D7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+typescript+axios</w:t>
                            </w:r>
                            <w:r w:rsidR="00992D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完成h</w:t>
                            </w:r>
                            <w:r w:rsidR="00992D7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5</w:t>
                            </w:r>
                            <w:r w:rsidR="00992D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端项目的</w:t>
                            </w:r>
                            <w:r w:rsidR="00F355A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搭</w:t>
                            </w:r>
                            <w:r w:rsidR="00992D72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 w:rsidR="00B702A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多页vue</w:t>
                            </w:r>
                            <w:r w:rsidR="00B702A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的</w:t>
                            </w:r>
                            <w:r w:rsidR="00B702A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方式逐步完成对pc端的页面重构。</w:t>
                            </w:r>
                          </w:p>
                          <w:p w14:paraId="68E69567" w14:textId="69BAF1F4" w:rsidR="00935E59" w:rsidRDefault="00B702A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解决彩铃平台日常业务需求开发以及模块维护工作，包括业务统计、铃音、企业管理等模块。</w:t>
                            </w:r>
                          </w:p>
                          <w:p w14:paraId="56C3DA2F" w14:textId="452ACF91" w:rsidR="00EC5C57" w:rsidRPr="00066236" w:rsidRDefault="00D30553" w:rsidP="00066236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8D0DAB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项目页面的布局和数据渲染，完成与后端的接口对接，配合后端对接联调，解决</w:t>
                            </w:r>
                            <w:r w:rsidR="00FD04A2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ie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浏览器页面布局错乱问题。</w:t>
                            </w:r>
                          </w:p>
                          <w:p w14:paraId="70FE8707" w14:textId="77777777" w:rsidR="00935E59" w:rsidRDefault="00935E59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6F8F05FC" w14:textId="0E59AD8A" w:rsidR="00935E59" w:rsidRDefault="000C4D9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20</w:t>
                            </w:r>
                            <w:r w:rsidR="002E45D5"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>20.11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-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           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跨网融合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业务运营</w:t>
                            </w:r>
                            <w:r w:rsidR="002E45D5"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>平台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72C4" w:themeColor="accent5"/>
                              </w:rPr>
                              <w:tab/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472C4" w:themeColor="accent5"/>
                              </w:rPr>
                              <w:t xml:space="preserve">   </w:t>
                            </w:r>
                          </w:p>
                          <w:p w14:paraId="5CE58ADB" w14:textId="7A655A6B" w:rsidR="00D24A9D" w:rsidRDefault="00D24A9D" w:rsidP="00D24A9D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参与需求评审，与后端开发人员一起研讨技术方案</w:t>
                            </w:r>
                            <w:r w:rsidR="0093594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，鉴权流程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，制定服务接口等</w:t>
                            </w:r>
                            <w:r w:rsidR="000759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 w:rsidR="0072696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完善</w:t>
                            </w:r>
                            <w:r w:rsidR="000759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需求实现方案、</w:t>
                            </w:r>
                            <w:r w:rsidR="0072696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设计文档、</w:t>
                            </w:r>
                            <w:r w:rsidR="000759C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自测试报告等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13263900" w14:textId="106A248F" w:rsidR="00D24A9D" w:rsidRDefault="00E241BA" w:rsidP="00D24A9D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探索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应用前端领域新技术与新架构，前端小组统一采用</w:t>
                            </w:r>
                            <w:r w:rsidR="00BB51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微应用</w:t>
                            </w:r>
                            <w:r w:rsidR="00BB51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q</w:t>
                            </w:r>
                            <w:r w:rsidR="00BB511D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iankun框架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进行开发</w:t>
                            </w:r>
                            <w:r w:rsidR="00BB511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，解决各个团队技术栈、开发风格不一致问题。</w:t>
                            </w:r>
                          </w:p>
                          <w:p w14:paraId="5CF991C3" w14:textId="7D60241D" w:rsidR="00E241BA" w:rsidRDefault="00B702AF" w:rsidP="00D24A9D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负责成员视频彩铃</w:t>
                            </w:r>
                            <w:r w:rsidR="00D3055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工单模块</w:t>
                            </w:r>
                            <w:r w:rsidR="00D3055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相关页面的开发，</w:t>
                            </w:r>
                            <w:r w:rsidR="00D3055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视频播放、上传铃音等常用</w:t>
                            </w:r>
                            <w:r w:rsidR="00D3055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组件</w:t>
                            </w:r>
                            <w:r w:rsidR="00D30553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进行封装</w:t>
                            </w:r>
                            <w:r w:rsidR="005870C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23DC5DEE" w14:textId="0F612ACB" w:rsidR="00935E59" w:rsidRDefault="006D5B6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用vuex对主应用传递过来的数据做持久化操作，vue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-router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前置路由守卫拦截非法请求跳转路径，封装a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xios请求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统一</w:t>
                            </w:r>
                            <w:r w:rsidR="00EB206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后端API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接口</w:t>
                            </w:r>
                            <w:r w:rsidR="00EB2067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返回数据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  <w:p w14:paraId="017E2EEF" w14:textId="04CF91E7" w:rsidR="00066236" w:rsidRDefault="00066236" w:rsidP="00066236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14:paraId="2A1CEBF7" w14:textId="77777777" w:rsidR="00066236" w:rsidRPr="00066236" w:rsidRDefault="00066236" w:rsidP="00066236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14:paraId="6A04911E" w14:textId="77777777" w:rsidR="00D262A4" w:rsidRDefault="00D262A4"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14:paraId="0095C9D4" w14:textId="77777777" w:rsidR="00935E59" w:rsidRDefault="000C4D9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热衷于网站开发和擅长运用html5+css3进行页面的布局，能很好根据用户需求完成各种可用、易用、美观的用户交互网页。</w:t>
                            </w:r>
                          </w:p>
                          <w:p w14:paraId="0D6C721B" w14:textId="6D373CDC" w:rsidR="00935E59" w:rsidRDefault="0080668D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善于团队沟通，会主动提出自己的看法给产品并和她探讨合理性，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对网页的视觉表现、用户体验有自己的独特理解。</w:t>
                            </w:r>
                          </w:p>
                          <w:p w14:paraId="15DC46ED" w14:textId="05C3BBE6" w:rsidR="00935E59" w:rsidRPr="0080668D" w:rsidRDefault="00350809" w:rsidP="0080668D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关注最新技术发展趋势，</w:t>
                            </w:r>
                            <w:r w:rsidR="000C4D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有钻研精神，对代码感兴趣，勇于迎接新挑战。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4A9E" id="文本框 594" o:spid="_x0000_s1044" type="#_x0000_t202" style="position:absolute;left:0;text-align:left;margin-left:-7.5pt;margin-top:147pt;width:538.55pt;height:744.7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" filled="f" stroked="f" strokeweight=".5pt">
                <v:textbox style="mso-fit-shape-to-text:t">
                  <w:txbxContent>
                    <w:p w14:paraId="45E8CF6F" w14:textId="630CFF54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.09-201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9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C63BC1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重庆理工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工程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/   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本科</w:t>
                      </w:r>
                    </w:p>
                    <w:p w14:paraId="0F6AB623" w14:textId="77777777" w:rsidR="00935E59" w:rsidRPr="00C63BC1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0BDA03E8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5D48EAF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06729A48" w14:textId="75707FA8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熟悉掌握HTML5标签和CSS运用以及新增的属性进行页面重构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7595734D" w14:textId="43F53F6B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熟悉JavaScript核心基础，掌握ES6常用语法，对Typescript有一定了解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01754531" w14:textId="18E04497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熟练运用Vue框架，擅长使用Vue全家桶进行项目开发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0AEC11CA" w14:textId="07525A27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熟练运用ElementUI、ViewUI、Echarts等前端框架的运用，能够快速实现页面的开发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1D733393" w14:textId="41F48873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了解Webpack前端自动化构建工具，ngnix基础配置以及Git、SVN等工具进行团队开发合作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678E4E6D" w14:textId="141D2C98" w:rsidR="00935E59" w:rsidRDefault="004D774D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4D774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了解Sass、Less预编译的基础用法，实现CSS的管理和维护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5963A0BF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5E1AAC2E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04C5706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4BB353C0" w14:textId="76E225FD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201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.0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-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企业视频彩铃管理网站</w:t>
                      </w:r>
                      <w:r w:rsidR="00A83AF6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、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H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   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</w:t>
                      </w:r>
                    </w:p>
                    <w:p w14:paraId="1FC926CB" w14:textId="45F18045" w:rsidR="004063CB" w:rsidRDefault="00D24A9D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采用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vant</w:t>
                      </w:r>
                      <w:r w:rsidR="00992D7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UI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+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vue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+typescript+axios</w:t>
                      </w:r>
                      <w:r w:rsidR="00992D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完成h</w:t>
                      </w:r>
                      <w:r w:rsidR="00992D7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5</w:t>
                      </w:r>
                      <w:r w:rsidR="00992D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端项目的</w:t>
                      </w:r>
                      <w:r w:rsidR="00F355A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搭</w:t>
                      </w:r>
                      <w:r w:rsidR="00992D72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建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 w:rsidR="00B702AF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多页vue</w:t>
                      </w:r>
                      <w:r w:rsidR="00B702A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的</w:t>
                      </w:r>
                      <w:r w:rsidR="00B702AF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方式逐步完成对pc端的页面重构。</w:t>
                      </w:r>
                    </w:p>
                    <w:p w14:paraId="68E69567" w14:textId="69BAF1F4" w:rsidR="00935E59" w:rsidRDefault="00B702AF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解决彩铃平台日常业务需求开发以及模块维护工作，包括业务统计、铃音、企业管理等模块。</w:t>
                      </w:r>
                    </w:p>
                    <w:p w14:paraId="56C3DA2F" w14:textId="452ACF91" w:rsidR="00EC5C57" w:rsidRPr="00066236" w:rsidRDefault="00D30553" w:rsidP="00066236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8D0DAB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项目页面的布局和数据渲染，完成与后端的接口对接，配合后端对接联调，解决</w:t>
                      </w:r>
                      <w:r w:rsidR="00FD04A2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ie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浏览器页面布局错乱问题。</w:t>
                      </w:r>
                    </w:p>
                    <w:p w14:paraId="70FE8707" w14:textId="77777777" w:rsidR="00935E59" w:rsidRDefault="00935E59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6F8F05FC" w14:textId="0E59AD8A" w:rsidR="00935E59" w:rsidRDefault="000C4D9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472C4" w:themeColor="accent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20</w:t>
                      </w:r>
                      <w:r w:rsidR="002E45D5"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>20.11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-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           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跨网融合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业务运营</w:t>
                      </w:r>
                      <w:r w:rsidR="002E45D5"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>平台</w:t>
                      </w:r>
                      <w:r>
                        <w:rPr>
                          <w:rFonts w:ascii="微软雅黑" w:eastAsia="微软雅黑" w:hAnsi="微软雅黑" w:hint="eastAsia"/>
                          <w:color w:val="4472C4" w:themeColor="accent5"/>
                        </w:rPr>
                        <w:tab/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4472C4" w:themeColor="accent5"/>
                        </w:rPr>
                        <w:t xml:space="preserve">   </w:t>
                      </w:r>
                    </w:p>
                    <w:p w14:paraId="5CE58ADB" w14:textId="7A655A6B" w:rsidR="00D24A9D" w:rsidRDefault="00D24A9D" w:rsidP="00D24A9D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参与需求评审，与后端开发人员一起研讨技术方案</w:t>
                      </w:r>
                      <w:r w:rsidR="00935941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，鉴权流程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，制定服务接口等</w:t>
                      </w:r>
                      <w:r w:rsidR="000759C8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 w:rsidR="0072696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完善</w:t>
                      </w:r>
                      <w:r w:rsidR="000759C8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需求实现方案、</w:t>
                      </w:r>
                      <w:r w:rsidR="0072696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设计文档、</w:t>
                      </w:r>
                      <w:r w:rsidR="000759C8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自测试报告等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13263900" w14:textId="106A248F" w:rsidR="00D24A9D" w:rsidRDefault="00E241BA" w:rsidP="00D24A9D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探索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应用前端领域新技术与新架构，前端小组统一采用</w:t>
                      </w:r>
                      <w:r w:rsidR="00BB511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微应用</w:t>
                      </w:r>
                      <w:r w:rsidR="00BB511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q</w:t>
                      </w:r>
                      <w:r w:rsidR="00BB511D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iankun框架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进行开发</w:t>
                      </w:r>
                      <w:r w:rsidR="00BB511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，解决各个团队技术栈、开发风格不一致问题。</w:t>
                      </w:r>
                    </w:p>
                    <w:p w14:paraId="5CF991C3" w14:textId="7D60241D" w:rsidR="00E241BA" w:rsidRDefault="00B702AF" w:rsidP="00D24A9D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负责成员视频彩铃</w:t>
                      </w:r>
                      <w:r w:rsidR="00D3055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工单模块</w:t>
                      </w:r>
                      <w:r w:rsidR="00D3055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相关页面的开发，</w:t>
                      </w:r>
                      <w:r w:rsidR="00D3055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对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视频播放、上传铃音等常用</w:t>
                      </w:r>
                      <w:r w:rsidR="00D3055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业务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组件</w:t>
                      </w:r>
                      <w:r w:rsidR="00D30553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进行封装</w:t>
                      </w:r>
                      <w:r w:rsidR="005870C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23DC5DEE" w14:textId="0F612ACB" w:rsidR="00935E59" w:rsidRDefault="006D5B62">
                      <w:pPr>
                        <w:pStyle w:val="a7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用vuex对主应用传递过来的数据做持久化操作，vue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-router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前置路由守卫拦截非法请求跳转路径，封装a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xios请求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统一</w:t>
                      </w:r>
                      <w:r w:rsidR="00EB206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处理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后端API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接口</w:t>
                      </w:r>
                      <w:r w:rsidR="00EB2067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返回数据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  <w:p w14:paraId="017E2EEF" w14:textId="04CF91E7" w:rsidR="00066236" w:rsidRDefault="00066236" w:rsidP="00066236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14:paraId="2A1CEBF7" w14:textId="77777777" w:rsidR="00066236" w:rsidRPr="00066236" w:rsidRDefault="00066236" w:rsidP="00066236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14:paraId="6A04911E" w14:textId="77777777" w:rsidR="00D262A4" w:rsidRDefault="00D262A4"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14:paraId="0095C9D4" w14:textId="77777777" w:rsidR="00935E59" w:rsidRDefault="000C4D94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热衷于网站开发和擅长运用html5+css3进行页面的布局，能很好根据用户需求完成各种可用、易用、美观的用户交互网页。</w:t>
                      </w:r>
                    </w:p>
                    <w:p w14:paraId="0D6C721B" w14:textId="6D373CDC" w:rsidR="00935E59" w:rsidRDefault="0080668D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善于团队沟通，会主动提出自己的看法给产品并和她探讨合理性，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对网页的视觉表现、用户体验有自己的独特理解。</w:t>
                      </w:r>
                    </w:p>
                    <w:p w14:paraId="15DC46ED" w14:textId="05C3BBE6" w:rsidR="00935E59" w:rsidRPr="0080668D" w:rsidRDefault="00350809" w:rsidP="0080668D">
                      <w:pPr>
                        <w:pStyle w:val="a7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关注最新技术发展趋势，</w:t>
                      </w:r>
                      <w:r w:rsidR="000C4D94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有钻研精神，对代码感兴趣，勇于迎接新挑战。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5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84536"/>
    <w:multiLevelType w:val="multilevel"/>
    <w:tmpl w:val="2C6845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8775CD"/>
    <w:multiLevelType w:val="multilevel"/>
    <w:tmpl w:val="4D8775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3556A"/>
    <w:multiLevelType w:val="multilevel"/>
    <w:tmpl w:val="69F355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5A4F5B"/>
    <w:multiLevelType w:val="multilevel"/>
    <w:tmpl w:val="755A4F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6B6636"/>
    <w:multiLevelType w:val="multilevel"/>
    <w:tmpl w:val="7C6B6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472C4" w:themeColor="accent5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CD03B0"/>
    <w:rsid w:val="00005171"/>
    <w:rsid w:val="00032735"/>
    <w:rsid w:val="0006200D"/>
    <w:rsid w:val="00066236"/>
    <w:rsid w:val="000759C8"/>
    <w:rsid w:val="000A008B"/>
    <w:rsid w:val="000A2B78"/>
    <w:rsid w:val="000A75D8"/>
    <w:rsid w:val="000C4D94"/>
    <w:rsid w:val="001034B7"/>
    <w:rsid w:val="001112D9"/>
    <w:rsid w:val="00141B3E"/>
    <w:rsid w:val="00144341"/>
    <w:rsid w:val="00175C6F"/>
    <w:rsid w:val="001C5869"/>
    <w:rsid w:val="001D7CE8"/>
    <w:rsid w:val="002333B4"/>
    <w:rsid w:val="0024683B"/>
    <w:rsid w:val="00251415"/>
    <w:rsid w:val="00260A44"/>
    <w:rsid w:val="002625A0"/>
    <w:rsid w:val="002814B6"/>
    <w:rsid w:val="002E45D5"/>
    <w:rsid w:val="002F14CC"/>
    <w:rsid w:val="00302219"/>
    <w:rsid w:val="003074E6"/>
    <w:rsid w:val="0031636A"/>
    <w:rsid w:val="00350809"/>
    <w:rsid w:val="003B5F6B"/>
    <w:rsid w:val="003D2E4E"/>
    <w:rsid w:val="003F1190"/>
    <w:rsid w:val="004063CB"/>
    <w:rsid w:val="004418D3"/>
    <w:rsid w:val="00441C80"/>
    <w:rsid w:val="0047008E"/>
    <w:rsid w:val="0048263A"/>
    <w:rsid w:val="00487E98"/>
    <w:rsid w:val="004B65FA"/>
    <w:rsid w:val="004D774D"/>
    <w:rsid w:val="004E5AF8"/>
    <w:rsid w:val="00505AF2"/>
    <w:rsid w:val="005677D4"/>
    <w:rsid w:val="005870C7"/>
    <w:rsid w:val="005C0B04"/>
    <w:rsid w:val="006A12BF"/>
    <w:rsid w:val="006A5DA6"/>
    <w:rsid w:val="006D5B62"/>
    <w:rsid w:val="00700D98"/>
    <w:rsid w:val="00710ECE"/>
    <w:rsid w:val="00726963"/>
    <w:rsid w:val="00741DB3"/>
    <w:rsid w:val="0080668D"/>
    <w:rsid w:val="00835924"/>
    <w:rsid w:val="00850A97"/>
    <w:rsid w:val="008763AE"/>
    <w:rsid w:val="0088221F"/>
    <w:rsid w:val="008A1389"/>
    <w:rsid w:val="008D0DAB"/>
    <w:rsid w:val="00913F05"/>
    <w:rsid w:val="00935941"/>
    <w:rsid w:val="00935E59"/>
    <w:rsid w:val="00992D72"/>
    <w:rsid w:val="009A29A0"/>
    <w:rsid w:val="009B0E17"/>
    <w:rsid w:val="009C728C"/>
    <w:rsid w:val="009E047B"/>
    <w:rsid w:val="009E367A"/>
    <w:rsid w:val="009E6F13"/>
    <w:rsid w:val="00A22271"/>
    <w:rsid w:val="00A7312D"/>
    <w:rsid w:val="00A83AF6"/>
    <w:rsid w:val="00AE1EDF"/>
    <w:rsid w:val="00B062E4"/>
    <w:rsid w:val="00B31E68"/>
    <w:rsid w:val="00B702AF"/>
    <w:rsid w:val="00B72CCE"/>
    <w:rsid w:val="00B901A4"/>
    <w:rsid w:val="00B93A4B"/>
    <w:rsid w:val="00BA4DE6"/>
    <w:rsid w:val="00BB4B18"/>
    <w:rsid w:val="00BB511D"/>
    <w:rsid w:val="00BD412B"/>
    <w:rsid w:val="00BF269B"/>
    <w:rsid w:val="00C33C08"/>
    <w:rsid w:val="00C63BC1"/>
    <w:rsid w:val="00C83565"/>
    <w:rsid w:val="00C915D6"/>
    <w:rsid w:val="00CF57A2"/>
    <w:rsid w:val="00D24A9D"/>
    <w:rsid w:val="00D262A4"/>
    <w:rsid w:val="00D30553"/>
    <w:rsid w:val="00D40465"/>
    <w:rsid w:val="00DA5433"/>
    <w:rsid w:val="00DD3AAF"/>
    <w:rsid w:val="00E241BA"/>
    <w:rsid w:val="00E272CE"/>
    <w:rsid w:val="00EB2067"/>
    <w:rsid w:val="00EC175D"/>
    <w:rsid w:val="00EC3B4C"/>
    <w:rsid w:val="00EC5C57"/>
    <w:rsid w:val="00EF620E"/>
    <w:rsid w:val="00F279D9"/>
    <w:rsid w:val="00F355AD"/>
    <w:rsid w:val="00F61808"/>
    <w:rsid w:val="00F751D6"/>
    <w:rsid w:val="00F83FBA"/>
    <w:rsid w:val="00FA3F8A"/>
    <w:rsid w:val="00FD04A2"/>
    <w:rsid w:val="2FCD03B0"/>
    <w:rsid w:val="3FB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F82527"/>
  <w15:docId w15:val="{AFCDB15A-B213-40BB-9B3B-5A3A495C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55d776ed21b138786450d546bcbe362\&#21069;&#31471;&#31243;&#24207;&#215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前端程序员简历.docx</Template>
  <TotalTime>339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支宇</dc:creator>
  <cp:lastModifiedBy>乔巴的工具箱</cp:lastModifiedBy>
  <cp:revision>116</cp:revision>
  <dcterms:created xsi:type="dcterms:W3CDTF">2020-09-08T07:58:00Z</dcterms:created>
  <dcterms:modified xsi:type="dcterms:W3CDTF">2021-05-12T06:29:00Z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1.0_J85VsM8W2RIllma52I4aSVAmWbqS3X1LQlEzbNyFnrTIPAv3u4WTpNJ3bhlRPhtV/HR4w5tB3KImWh5X/OXJkA==</vt:lpwstr>
  </property>
  <property fmtid="{D5CDD505-2E9C-101B-9397-08002B2CF9AE}" pid="3" name="KSOProductBuildVer">
    <vt:lpwstr>2052-11.1.0.9912</vt:lpwstr>
  </property>
</Properties>
</file>